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BF2" w14:textId="77777777" w:rsidR="005E5A15" w:rsidRDefault="005E5A15">
      <w:pPr>
        <w:pStyle w:val="Ttulo"/>
        <w:spacing w:line="288" w:lineRule="auto"/>
        <w:jc w:val="right"/>
      </w:pPr>
      <w:r>
        <w:rPr>
          <w:sz w:val="20"/>
        </w:rPr>
        <w:t> </w:t>
      </w:r>
    </w:p>
    <w:p w14:paraId="4FFF6CD3" w14:textId="77777777"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14:paraId="14FEBE16" w14:textId="77777777"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14:paraId="0BCF06E5" w14:textId="77777777"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14:paraId="20483BD0" w14:textId="77777777"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14:paraId="0E2B4C05" w14:textId="77777777"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14:paraId="2E100ACC" w14:textId="77777777"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14:paraId="387B09AE" w14:textId="77777777"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14:paraId="632F1C52" w14:textId="77777777" w:rsidR="005E5A15" w:rsidRDefault="005E5A15">
      <w:pPr>
        <w:pStyle w:val="Ttulo"/>
        <w:spacing w:line="288" w:lineRule="auto"/>
        <w:rPr>
          <w:sz w:val="20"/>
          <w:lang w:val="en-GB"/>
        </w:rPr>
      </w:pPr>
      <w:r>
        <w:rPr>
          <w:sz w:val="20"/>
          <w:lang w:val="en-GB"/>
        </w:rPr>
        <w:t> </w:t>
      </w:r>
    </w:p>
    <w:p w14:paraId="215E53E7" w14:textId="77777777" w:rsidR="005E5A15" w:rsidRDefault="005E5A15">
      <w:pPr>
        <w:pStyle w:val="Ttulo"/>
        <w:spacing w:line="288" w:lineRule="auto"/>
        <w:rPr>
          <w:lang w:val="en-GB"/>
        </w:rPr>
      </w:pPr>
    </w:p>
    <w:p w14:paraId="3AC57DCA" w14:textId="77777777" w:rsidR="005E5A15" w:rsidRDefault="005E5A15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14:paraId="4577830D" w14:textId="77777777" w:rsidR="005E5A15" w:rsidRDefault="005E5A15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14:paraId="14EB6D4E" w14:textId="77777777" w:rsidR="005E5A15" w:rsidRDefault="005E5A15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14:paraId="26CD0C2D" w14:textId="77777777" w:rsidR="005E5A15" w:rsidRDefault="005E5A15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14:paraId="2358CEBA" w14:textId="77777777" w:rsidR="005E5A15" w:rsidRDefault="005E5A15">
      <w:pPr>
        <w:pStyle w:val="Ttulo"/>
        <w:spacing w:before="120" w:line="288" w:lineRule="auto"/>
        <w:rPr>
          <w:sz w:val="44"/>
          <w:lang w:val="pt-BR"/>
        </w:rPr>
      </w:pPr>
      <w:r>
        <w:rPr>
          <w:sz w:val="44"/>
          <w:lang w:val="pt-BR"/>
        </w:rPr>
        <w:t>Plano de Testes</w:t>
      </w:r>
    </w:p>
    <w:p w14:paraId="20FF67C6" w14:textId="77777777" w:rsidR="005E5A15" w:rsidRPr="00172733" w:rsidRDefault="00172733" w:rsidP="00172733">
      <w:pPr>
        <w:jc w:val="center"/>
        <w:rPr>
          <w:sz w:val="40"/>
          <w:lang w:val="pt-BR"/>
        </w:rPr>
      </w:pPr>
      <w:r w:rsidRPr="00172733">
        <w:rPr>
          <w:sz w:val="40"/>
          <w:lang w:val="pt-BR"/>
        </w:rPr>
        <w:t>SENAI-SP</w:t>
      </w:r>
    </w:p>
    <w:p w14:paraId="013CE53C" w14:textId="77777777"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1832DB28" w14:textId="77777777"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720E5563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2AEEA3BA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200BCFE5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003335F3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47A94FC4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4565FDA7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74C0C3A9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221F1BFD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1E817A7A" w14:textId="77777777" w:rsidR="005E5A15" w:rsidRDefault="005E5A15">
      <w:pPr>
        <w:pStyle w:val="Ttulo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68444B52" w14:textId="77777777" w:rsidR="00BC3081" w:rsidRDefault="005E5A15">
      <w:pPr>
        <w:pStyle w:val="Ttulo"/>
        <w:widowControl/>
        <w:spacing w:line="288" w:lineRule="auto"/>
        <w:rPr>
          <w:b w:val="0"/>
          <w:sz w:val="20"/>
          <w:lang w:val="pt-BR"/>
        </w:rPr>
      </w:pPr>
      <w:r>
        <w:rPr>
          <w:b w:val="0"/>
          <w:sz w:val="20"/>
          <w:lang w:val="pt-BR"/>
        </w:rPr>
        <w:t> </w:t>
      </w:r>
    </w:p>
    <w:p w14:paraId="1F0A810D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10597A7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E97C9E4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0292325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65360AE5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654CE5D4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5219F2C5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488359F7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21F2FDF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317C615E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BB02799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FEBC0E4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1253E065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36D43605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629218E" w14:textId="77777777" w:rsidR="005E5A15" w:rsidRDefault="005E5A15"/>
    <w:p w14:paraId="72F8FFDA" w14:textId="77777777" w:rsidR="005E5A15" w:rsidRDefault="005E5A15">
      <w:pPr>
        <w:pStyle w:val="Ttulo"/>
        <w:rPr>
          <w:sz w:val="38"/>
          <w:lang w:val="pt-BR"/>
        </w:rPr>
      </w:pPr>
      <w:r>
        <w:rPr>
          <w:lang w:val="pt-BR"/>
        </w:rPr>
        <w:br w:type="page"/>
      </w:r>
      <w:r>
        <w:rPr>
          <w:sz w:val="38"/>
          <w:lang w:val="pt-BR"/>
        </w:rPr>
        <w:lastRenderedPageBreak/>
        <w:t>Índice</w:t>
      </w:r>
    </w:p>
    <w:p w14:paraId="557C4209" w14:textId="77777777" w:rsidR="005E5A15" w:rsidRDefault="005E5A15">
      <w:pPr>
        <w:rPr>
          <w:sz w:val="22"/>
          <w:lang w:val="pt-BR"/>
        </w:rPr>
      </w:pPr>
    </w:p>
    <w:p w14:paraId="28DCA1D0" w14:textId="0A18E066" w:rsidR="00EF09D7" w:rsidRDefault="005E5A15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 w:rsidR="00EF09D7" w:rsidRPr="00686FB0">
        <w:rPr>
          <w:noProof/>
          <w:lang w:val="pt-BR"/>
        </w:rPr>
        <w:t>1.</w:t>
      </w:r>
      <w:r w:rsidR="00EF09D7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EF09D7" w:rsidRPr="00686FB0">
        <w:rPr>
          <w:noProof/>
          <w:lang w:val="pt-BR"/>
        </w:rPr>
        <w:t>Introdução</w:t>
      </w:r>
      <w:r w:rsidR="00EF09D7">
        <w:rPr>
          <w:noProof/>
        </w:rPr>
        <w:tab/>
      </w:r>
      <w:r w:rsidR="00EF09D7">
        <w:rPr>
          <w:noProof/>
        </w:rPr>
        <w:fldChar w:fldCharType="begin"/>
      </w:r>
      <w:r w:rsidR="00EF09D7">
        <w:rPr>
          <w:noProof/>
        </w:rPr>
        <w:instrText xml:space="preserve"> PAGEREF _Toc96801815 \h </w:instrText>
      </w:r>
      <w:r w:rsidR="00EF09D7">
        <w:rPr>
          <w:noProof/>
        </w:rPr>
      </w:r>
      <w:r w:rsidR="00EF09D7">
        <w:rPr>
          <w:noProof/>
        </w:rPr>
        <w:fldChar w:fldCharType="separate"/>
      </w:r>
      <w:r w:rsidR="00EF09D7">
        <w:rPr>
          <w:noProof/>
        </w:rPr>
        <w:t>3</w:t>
      </w:r>
      <w:r w:rsidR="00EF09D7">
        <w:rPr>
          <w:noProof/>
        </w:rPr>
        <w:fldChar w:fldCharType="end"/>
      </w:r>
    </w:p>
    <w:p w14:paraId="333866E7" w14:textId="7616C5BC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D08A8E" w14:textId="67B20266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PT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PT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602CDE" w14:textId="160CAE29" w:rsidR="00EF09D7" w:rsidRDefault="00EF09D7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A64533" w14:textId="45F30FD0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Teste da Função de Busca de 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B97571" w14:textId="2D520F4B" w:rsidR="00EF09D7" w:rsidRDefault="00EF09D7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Estratégia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DB4791" w14:textId="5E03C1D4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556582" w14:textId="66DDE836" w:rsidR="00EF09D7" w:rsidRDefault="00EF09D7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241248" w14:textId="19F998A7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DE16C5" w14:textId="2473DD6D" w:rsidR="00EF09D7" w:rsidRDefault="00EF09D7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1C4966" w14:textId="6C05F22A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38B2FB" w14:textId="15482A5A" w:rsidR="00EF09D7" w:rsidRDefault="00EF09D7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373ACC" w14:textId="0F10F586" w:rsidR="00EF09D7" w:rsidRDefault="00EF09D7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Fases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D7885D" w14:textId="1AC288B7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Caso de uso: visualizar viabilidade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97331F" w14:textId="02AC114E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Tabela de casos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911637" w14:textId="68603E74" w:rsidR="00EF09D7" w:rsidRDefault="00EF09D7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Desenho do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0DE951" w14:textId="6FBB7C7A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Codificação com base nos casos de testes.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CEA413" w14:textId="17BC77C9" w:rsidR="005E5A15" w:rsidRDefault="005E5A15">
      <w:pPr>
        <w:rPr>
          <w:sz w:val="22"/>
          <w:lang w:val="pt-BR"/>
        </w:rPr>
      </w:pPr>
      <w:r>
        <w:rPr>
          <w:sz w:val="22"/>
          <w:lang w:val="pt-BR"/>
        </w:rPr>
        <w:fldChar w:fldCharType="end"/>
      </w:r>
      <w:r>
        <w:rPr>
          <w:sz w:val="22"/>
          <w:lang w:val="pt-BR"/>
        </w:rPr>
        <w:br w:type="page"/>
      </w:r>
    </w:p>
    <w:p w14:paraId="1679555B" w14:textId="77777777" w:rsidR="005E5A15" w:rsidRDefault="005E5A15">
      <w:pPr>
        <w:pStyle w:val="Ttulo1"/>
        <w:rPr>
          <w:sz w:val="26"/>
          <w:lang w:val="pt-BR"/>
        </w:rPr>
      </w:pPr>
      <w:bookmarkStart w:id="0" w:name="_Toc96801815"/>
      <w:r>
        <w:rPr>
          <w:sz w:val="26"/>
          <w:lang w:val="pt-BR"/>
        </w:rPr>
        <w:lastRenderedPageBreak/>
        <w:t>Introdução</w:t>
      </w:r>
      <w:bookmarkEnd w:id="0"/>
    </w:p>
    <w:p w14:paraId="47CC3F7A" w14:textId="77777777" w:rsidR="005E5A15" w:rsidRDefault="005E5A15">
      <w:pPr>
        <w:rPr>
          <w:lang w:val="pt-BR"/>
        </w:rPr>
      </w:pPr>
    </w:p>
    <w:p w14:paraId="01AC06BD" w14:textId="77777777" w:rsidR="005E5A15" w:rsidRDefault="005E5A15">
      <w:pPr>
        <w:pStyle w:val="Ttulo2"/>
        <w:rPr>
          <w:sz w:val="22"/>
          <w:lang w:val="pt-BR"/>
        </w:rPr>
      </w:pPr>
      <w:bookmarkStart w:id="1" w:name="_Toc96801816"/>
      <w:r>
        <w:rPr>
          <w:sz w:val="22"/>
          <w:lang w:val="pt-BR"/>
        </w:rPr>
        <w:t>Objetivos</w:t>
      </w:r>
      <w:bookmarkEnd w:id="1"/>
    </w:p>
    <w:p w14:paraId="3F8B24DA" w14:textId="77777777" w:rsidR="005E5A15" w:rsidRDefault="005E5A15">
      <w:pPr>
        <w:rPr>
          <w:sz w:val="22"/>
          <w:lang w:val="pt-BR"/>
        </w:rPr>
      </w:pPr>
    </w:p>
    <w:p w14:paraId="58118EC5" w14:textId="77777777" w:rsidR="005E5A15" w:rsidRDefault="005E5A1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do Plano de Testes</w:t>
      </w:r>
      <w:r w:rsidR="00CE6062">
        <w:rPr>
          <w:sz w:val="22"/>
          <w:lang w:val="pt-BR"/>
        </w:rPr>
        <w:t xml:space="preserve"> da plataforma SENAI-SP</w:t>
      </w:r>
      <w:r>
        <w:rPr>
          <w:sz w:val="22"/>
          <w:lang w:val="pt-BR"/>
        </w:rPr>
        <w:t xml:space="preserve"> compõe-se dos seguintes objetivos:</w:t>
      </w:r>
    </w:p>
    <w:p w14:paraId="349F08AA" w14:textId="77777777" w:rsidR="005E5A15" w:rsidRDefault="005E5A15">
      <w:pPr>
        <w:pStyle w:val="Corpodetexto"/>
        <w:tabs>
          <w:tab w:val="left" w:pos="993"/>
        </w:tabs>
        <w:ind w:left="709" w:firstLine="11"/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informações de projeto existentes e os componentes de software que devem ser testados.</w:t>
      </w:r>
    </w:p>
    <w:p w14:paraId="541C2737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 xml:space="preserve">Listar os Requisitos a </w:t>
      </w:r>
      <w:r w:rsidR="00CE6062">
        <w:rPr>
          <w:sz w:val="22"/>
          <w:lang w:val="pt-BR"/>
        </w:rPr>
        <w:t>t</w:t>
      </w:r>
      <w:r>
        <w:rPr>
          <w:sz w:val="22"/>
          <w:lang w:val="pt-BR"/>
        </w:rPr>
        <w:t>estar recomendados</w:t>
      </w:r>
      <w:r w:rsidR="00CE6062">
        <w:rPr>
          <w:sz w:val="22"/>
          <w:lang w:val="pt-BR"/>
        </w:rPr>
        <w:t>.</w:t>
      </w:r>
    </w:p>
    <w:p w14:paraId="5719516E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Recomendar e descrever as estratégias de teste a serem empregadas.</w:t>
      </w:r>
    </w:p>
    <w:p w14:paraId="0155CABF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os recursos necessários e prover uma estimativa dos esforços de teste.</w:t>
      </w:r>
    </w:p>
    <w:p w14:paraId="534FB66F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elementos resultantes do projeto de testes.</w:t>
      </w:r>
    </w:p>
    <w:p w14:paraId="3416B13E" w14:textId="77777777" w:rsidR="005E5A15" w:rsidRDefault="005E5A15">
      <w:pPr>
        <w:pStyle w:val="Ttulo2"/>
        <w:rPr>
          <w:sz w:val="22"/>
          <w:lang w:val="pt-PT"/>
        </w:rPr>
      </w:pPr>
      <w:bookmarkStart w:id="2" w:name="_Toc96801817"/>
      <w:r>
        <w:rPr>
          <w:sz w:val="22"/>
          <w:lang w:val="pt-PT"/>
        </w:rPr>
        <w:t>Escopo</w:t>
      </w:r>
      <w:bookmarkEnd w:id="2"/>
    </w:p>
    <w:p w14:paraId="659A728F" w14:textId="77777777" w:rsidR="005E5A15" w:rsidRDefault="005E5A15">
      <w:pPr>
        <w:rPr>
          <w:lang w:val="pt-PT"/>
        </w:rPr>
      </w:pPr>
    </w:p>
    <w:p w14:paraId="7129CC63" w14:textId="6EC1DE48" w:rsidR="005E5A15" w:rsidRDefault="005E5A15">
      <w:pPr>
        <w:pStyle w:val="Corpodetexto"/>
        <w:rPr>
          <w:sz w:val="22"/>
          <w:lang w:val="pt-BR"/>
        </w:rPr>
      </w:pPr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>
        <w:rPr>
          <w:sz w:val="22"/>
          <w:lang w:val="pt-BR"/>
        </w:rPr>
        <w:t xml:space="preserve">Os testes </w:t>
      </w:r>
      <w:r w:rsidR="00656008">
        <w:rPr>
          <w:sz w:val="22"/>
          <w:lang w:val="pt-BR"/>
        </w:rPr>
        <w:t xml:space="preserve">que serão realizados na plataforma </w:t>
      </w:r>
      <w:proofErr w:type="spellStart"/>
      <w:r w:rsidR="00D3230F">
        <w:rPr>
          <w:sz w:val="22"/>
          <w:lang w:val="pt-BR"/>
        </w:rPr>
        <w:t>GameMAnia</w:t>
      </w:r>
      <w:proofErr w:type="spellEnd"/>
      <w:r w:rsidR="00656008">
        <w:rPr>
          <w:sz w:val="22"/>
          <w:lang w:val="pt-BR"/>
        </w:rPr>
        <w:t xml:space="preserve"> serão os testes de </w:t>
      </w:r>
      <w:r w:rsidR="00D3230F">
        <w:rPr>
          <w:sz w:val="22"/>
          <w:lang w:val="pt-BR"/>
        </w:rPr>
        <w:t>Login do usuário no serviço</w:t>
      </w:r>
      <w:r w:rsidR="00656008">
        <w:rPr>
          <w:sz w:val="22"/>
          <w:lang w:val="pt-BR"/>
        </w:rPr>
        <w:t>, verificando a interação do usuário com a plataforma</w:t>
      </w:r>
      <w:r>
        <w:rPr>
          <w:sz w:val="22"/>
          <w:lang w:val="pt-BR"/>
        </w:rPr>
        <w:t>:</w:t>
      </w:r>
    </w:p>
    <w:p w14:paraId="6B92D624" w14:textId="3F19F6A4" w:rsidR="00AD2759" w:rsidRPr="00D3230F" w:rsidRDefault="00656008" w:rsidP="00AD2759">
      <w:pPr>
        <w:pStyle w:val="Corpodetexto"/>
        <w:numPr>
          <w:ilvl w:val="0"/>
          <w:numId w:val="27"/>
        </w:numPr>
        <w:rPr>
          <w:sz w:val="26"/>
          <w:lang w:val="pt-BR"/>
        </w:rPr>
      </w:pPr>
      <w:r>
        <w:rPr>
          <w:sz w:val="22"/>
          <w:lang w:val="pt-BR"/>
        </w:rPr>
        <w:t xml:space="preserve">Verificar o </w:t>
      </w:r>
      <w:r w:rsidR="00AD2759">
        <w:rPr>
          <w:sz w:val="22"/>
          <w:lang w:val="pt-BR"/>
        </w:rPr>
        <w:t xml:space="preserve">comportamento da funcionalidade de </w:t>
      </w:r>
      <w:bookmarkEnd w:id="3"/>
      <w:bookmarkEnd w:id="4"/>
      <w:bookmarkEnd w:id="5"/>
      <w:bookmarkEnd w:id="6"/>
      <w:bookmarkEnd w:id="7"/>
      <w:r w:rsidR="00D3230F">
        <w:rPr>
          <w:sz w:val="22"/>
          <w:lang w:val="pt-BR"/>
        </w:rPr>
        <w:t>login;</w:t>
      </w:r>
    </w:p>
    <w:p w14:paraId="04F5077A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472C7A35" w14:textId="77777777" w:rsidR="005E5A15" w:rsidRDefault="005E5A15" w:rsidP="00AD2759">
      <w:pPr>
        <w:pStyle w:val="Ttulo1"/>
        <w:rPr>
          <w:lang w:val="pt-BR"/>
        </w:rPr>
      </w:pPr>
      <w:bookmarkStart w:id="8" w:name="_Toc96801818"/>
      <w:r>
        <w:rPr>
          <w:lang w:val="pt-BR"/>
        </w:rPr>
        <w:t>Requisitos a Testar</w:t>
      </w:r>
      <w:bookmarkEnd w:id="8"/>
    </w:p>
    <w:p w14:paraId="10592783" w14:textId="77777777" w:rsidR="005E5A15" w:rsidRDefault="005E5A1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 xml:space="preserve">A lista abaixo identifica aqueles itens – use cases, requisitos funcionais e não funcionais – que foram identificados como alvos de teste. Essa lista representa o que será testado. </w:t>
      </w:r>
    </w:p>
    <w:p w14:paraId="474D816A" w14:textId="77777777" w:rsidR="00BC3081" w:rsidRDefault="00BC3081">
      <w:pPr>
        <w:pStyle w:val="Corpodetexto"/>
        <w:rPr>
          <w:sz w:val="22"/>
          <w:lang w:val="pt-BR"/>
        </w:rPr>
      </w:pPr>
    </w:p>
    <w:p w14:paraId="036A9B86" w14:textId="7BFB442B" w:rsidR="005E5A15" w:rsidRDefault="005E5A15">
      <w:pPr>
        <w:pStyle w:val="Ttulo2"/>
        <w:rPr>
          <w:sz w:val="22"/>
          <w:lang w:val="pt-BR"/>
        </w:rPr>
      </w:pPr>
      <w:bookmarkStart w:id="9" w:name="_Toc96801819"/>
      <w:r>
        <w:rPr>
          <w:sz w:val="22"/>
          <w:lang w:val="pt-BR"/>
        </w:rPr>
        <w:t xml:space="preserve">Teste da </w:t>
      </w:r>
      <w:r w:rsidR="00AD2759">
        <w:rPr>
          <w:sz w:val="22"/>
          <w:lang w:val="pt-BR"/>
        </w:rPr>
        <w:t>Função</w:t>
      </w:r>
      <w:r w:rsidR="00D3230F">
        <w:rPr>
          <w:sz w:val="22"/>
          <w:lang w:val="pt-BR"/>
        </w:rPr>
        <w:t xml:space="preserve"> login </w:t>
      </w:r>
      <w:bookmarkEnd w:id="9"/>
    </w:p>
    <w:p w14:paraId="2BDD1941" w14:textId="218F2B85" w:rsidR="005E5A15" w:rsidRDefault="00AD2759" w:rsidP="005E5A15">
      <w:pPr>
        <w:pStyle w:val="Corpodetexto"/>
        <w:numPr>
          <w:ilvl w:val="0"/>
          <w:numId w:val="15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>Na página inicial da plataforma deve-se interagir com o</w:t>
      </w:r>
      <w:r w:rsidR="00D3230F">
        <w:rPr>
          <w:sz w:val="22"/>
          <w:lang w:val="pt-BR"/>
        </w:rPr>
        <w:t xml:space="preserve"> botão de login</w:t>
      </w:r>
      <w:r>
        <w:rPr>
          <w:sz w:val="22"/>
          <w:lang w:val="pt-BR"/>
        </w:rPr>
        <w:t xml:space="preserve">, </w:t>
      </w:r>
      <w:r w:rsidR="00D3230F">
        <w:rPr>
          <w:sz w:val="22"/>
          <w:lang w:val="pt-BR"/>
        </w:rPr>
        <w:t>preencher os campos de usuário (</w:t>
      </w:r>
      <w:proofErr w:type="spellStart"/>
      <w:r w:rsidR="00D3230F">
        <w:rPr>
          <w:sz w:val="22"/>
          <w:lang w:val="pt-BR"/>
        </w:rPr>
        <w:t>email</w:t>
      </w:r>
      <w:proofErr w:type="spellEnd"/>
      <w:r w:rsidR="00D3230F">
        <w:rPr>
          <w:sz w:val="22"/>
          <w:lang w:val="pt-BR"/>
        </w:rPr>
        <w:t>) e senha, verificando o retorno da funcionalidade</w:t>
      </w:r>
      <w:r w:rsidR="00172733">
        <w:rPr>
          <w:sz w:val="22"/>
          <w:lang w:val="pt-BR"/>
        </w:rPr>
        <w:t xml:space="preserve"> sem anormalidades</w:t>
      </w:r>
      <w:r w:rsidR="005E5A15">
        <w:rPr>
          <w:sz w:val="22"/>
          <w:lang w:val="pt-BR"/>
        </w:rPr>
        <w:t>.</w:t>
      </w:r>
    </w:p>
    <w:p w14:paraId="68373024" w14:textId="410E0173" w:rsidR="00D3230F" w:rsidRDefault="00D3230F" w:rsidP="005E5A15">
      <w:pPr>
        <w:pStyle w:val="Corpodetexto"/>
        <w:numPr>
          <w:ilvl w:val="0"/>
          <w:numId w:val="15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 xml:space="preserve">Teste de login automatizado, utilizando diferentes senhas fornecidas ao sistema, verificando o retorno do sistema quanto a falso e verdadeiro. </w:t>
      </w:r>
    </w:p>
    <w:p w14:paraId="5C1EA795" w14:textId="77777777" w:rsidR="005E5A15" w:rsidRDefault="005E5A15" w:rsidP="005E5A15">
      <w:pPr>
        <w:pStyle w:val="Ttulo1"/>
        <w:numPr>
          <w:ilvl w:val="0"/>
          <w:numId w:val="2"/>
        </w:numPr>
        <w:rPr>
          <w:sz w:val="26"/>
          <w:lang w:val="pt-BR"/>
        </w:rPr>
      </w:pPr>
      <w:bookmarkStart w:id="10" w:name="_Toc314978533"/>
      <w:bookmarkStart w:id="11" w:name="_Toc324843639"/>
      <w:bookmarkStart w:id="12" w:name="_Toc324851946"/>
      <w:bookmarkStart w:id="13" w:name="_Toc324915529"/>
      <w:bookmarkStart w:id="14" w:name="_Toc433104442"/>
      <w:r>
        <w:rPr>
          <w:sz w:val="26"/>
          <w:lang w:val="pt-BR"/>
        </w:rPr>
        <w:br w:type="page"/>
      </w:r>
      <w:bookmarkStart w:id="15" w:name="_Toc96801820"/>
      <w:bookmarkStart w:id="16" w:name="_Toc314978535"/>
      <w:bookmarkEnd w:id="10"/>
      <w:bookmarkEnd w:id="11"/>
      <w:bookmarkEnd w:id="12"/>
      <w:bookmarkEnd w:id="13"/>
      <w:bookmarkEnd w:id="14"/>
      <w:r>
        <w:rPr>
          <w:sz w:val="26"/>
          <w:lang w:val="pt-BR"/>
        </w:rPr>
        <w:lastRenderedPageBreak/>
        <w:t>Estratégia de Teste</w:t>
      </w:r>
      <w:bookmarkEnd w:id="15"/>
    </w:p>
    <w:p w14:paraId="1F0FD839" w14:textId="77777777" w:rsidR="005E5A15" w:rsidRDefault="005E5A15">
      <w:pPr>
        <w:pStyle w:val="Ttulo2"/>
        <w:rPr>
          <w:sz w:val="22"/>
          <w:lang w:val="pt-BR"/>
        </w:rPr>
      </w:pPr>
      <w:bookmarkStart w:id="17" w:name="_Toc96801821"/>
      <w:r>
        <w:rPr>
          <w:sz w:val="22"/>
          <w:lang w:val="pt-BR"/>
        </w:rPr>
        <w:t>Tipos de Teste</w:t>
      </w:r>
      <w:bookmarkEnd w:id="17"/>
    </w:p>
    <w:p w14:paraId="3DE6B50F" w14:textId="77777777" w:rsidR="005E5A15" w:rsidRDefault="005E5A15">
      <w:pPr>
        <w:rPr>
          <w:sz w:val="22"/>
          <w:lang w:val="pt-BR"/>
        </w:rPr>
      </w:pPr>
    </w:p>
    <w:p w14:paraId="56BCDCAF" w14:textId="77777777" w:rsidR="005E5A15" w:rsidRDefault="00CE6062" w:rsidP="00BC3081">
      <w:pPr>
        <w:pStyle w:val="Corpodetexto"/>
        <w:jc w:val="both"/>
        <w:rPr>
          <w:lang w:val="pt-BR"/>
        </w:rPr>
      </w:pPr>
      <w:r>
        <w:rPr>
          <w:sz w:val="22"/>
          <w:lang w:val="pt-BR"/>
        </w:rPr>
        <w:t>Os tópicos abaixo são definidos</w:t>
      </w:r>
      <w:r w:rsidR="005E5A15">
        <w:rPr>
          <w:sz w:val="22"/>
          <w:lang w:val="pt-BR"/>
        </w:rPr>
        <w:t xml:space="preserve"> como funções específicas que um usuário final do sistema é suposto de executar ao usar a aplicação, tais como adicionar ou modificar uma dada informação. </w:t>
      </w:r>
    </w:p>
    <w:bookmarkEnd w:id="16"/>
    <w:p w14:paraId="266B166B" w14:textId="77777777" w:rsidR="005E5A15" w:rsidRDefault="005E5A15">
      <w:pPr>
        <w:pStyle w:val="Ttulo3"/>
        <w:numPr>
          <w:ilvl w:val="0"/>
          <w:numId w:val="0"/>
        </w:numPr>
        <w:rPr>
          <w:sz w:val="22"/>
          <w:lang w:val="pt-BR"/>
        </w:rPr>
      </w:pPr>
    </w:p>
    <w:p w14:paraId="7547CF79" w14:textId="77777777" w:rsidR="005E5A15" w:rsidRDefault="005E5A15">
      <w:pPr>
        <w:pStyle w:val="Ttulo3"/>
        <w:rPr>
          <w:sz w:val="22"/>
          <w:lang w:val="pt-BR"/>
        </w:rPr>
      </w:pPr>
      <w:bookmarkStart w:id="18" w:name="_Toc96801822"/>
      <w:r>
        <w:rPr>
          <w:sz w:val="22"/>
          <w:lang w:val="pt-BR"/>
        </w:rPr>
        <w:t>Teste da Interface do Usuário</w:t>
      </w:r>
      <w:bookmarkEnd w:id="18"/>
    </w:p>
    <w:p w14:paraId="5EEF5588" w14:textId="77777777" w:rsidR="005E5A15" w:rsidRDefault="005E5A15">
      <w:pPr>
        <w:pStyle w:val="Corpodetexto1"/>
        <w:ind w:left="720"/>
        <w:rPr>
          <w:sz w:val="22"/>
          <w:lang w:val="pt-BR"/>
        </w:rPr>
      </w:pPr>
      <w:bookmarkStart w:id="19" w:name="_Toc327254066"/>
      <w:bookmarkStart w:id="20" w:name="_Toc327255031"/>
      <w:bookmarkStart w:id="21" w:name="_Toc327255100"/>
      <w:bookmarkStart w:id="2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E5A15" w14:paraId="3855367F" w14:textId="77777777">
        <w:trPr>
          <w:cantSplit/>
        </w:trPr>
        <w:tc>
          <w:tcPr>
            <w:tcW w:w="2211" w:type="dxa"/>
          </w:tcPr>
          <w:p w14:paraId="1EB136EC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0F94C086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o seguinte:</w:t>
            </w:r>
          </w:p>
          <w:p w14:paraId="58AA7E6A" w14:textId="226759DC" w:rsidR="005E5A15" w:rsidRDefault="00D3230F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Verificação da funcionalidade de login, por meio de informações referentes ao usuário e senha;</w:t>
            </w:r>
          </w:p>
          <w:p w14:paraId="7BF17810" w14:textId="1C862294" w:rsidR="00D3230F" w:rsidRDefault="00D3230F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Mensagens retornadas pelo sistema e falhas na permissão de acesso do usuário;</w:t>
            </w:r>
          </w:p>
          <w:p w14:paraId="1FC08905" w14:textId="71EF147A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Objetos e características da janela, tais como menus, tamanho, posição, estado e foco conformam-se aos padrões.</w:t>
            </w:r>
          </w:p>
        </w:tc>
      </w:tr>
      <w:tr w:rsidR="005E5A15" w14:paraId="1E7B6833" w14:textId="77777777">
        <w:trPr>
          <w:cantSplit/>
        </w:trPr>
        <w:tc>
          <w:tcPr>
            <w:tcW w:w="2211" w:type="dxa"/>
          </w:tcPr>
          <w:p w14:paraId="38186A06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BA83163" w14:textId="078A1C6A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Criar testes </w:t>
            </w:r>
            <w:r w:rsidR="00D3230F">
              <w:rPr>
                <w:sz w:val="22"/>
                <w:lang w:val="pt-BR"/>
              </w:rPr>
              <w:t xml:space="preserve">de verdadeiro e falso para acesso ao sistema, verificando </w:t>
            </w:r>
            <w:r w:rsidR="00B77183">
              <w:rPr>
                <w:sz w:val="22"/>
                <w:lang w:val="pt-BR"/>
              </w:rPr>
              <w:t xml:space="preserve">o retorno das mensagens exibidas </w:t>
            </w:r>
            <w:proofErr w:type="gramStart"/>
            <w:r w:rsidR="00B77183">
              <w:rPr>
                <w:sz w:val="22"/>
                <w:lang w:val="pt-BR"/>
              </w:rPr>
              <w:t xml:space="preserve">pela </w:t>
            </w:r>
            <w:r>
              <w:rPr>
                <w:sz w:val="22"/>
                <w:lang w:val="pt-BR"/>
              </w:rPr>
              <w:t xml:space="preserve"> aplicação</w:t>
            </w:r>
            <w:proofErr w:type="gramEnd"/>
            <w:r>
              <w:rPr>
                <w:sz w:val="22"/>
                <w:lang w:val="pt-BR"/>
              </w:rPr>
              <w:t>.</w:t>
            </w:r>
          </w:p>
        </w:tc>
      </w:tr>
      <w:tr w:rsidR="005E5A15" w14:paraId="62E77403" w14:textId="77777777">
        <w:trPr>
          <w:cantSplit/>
        </w:trPr>
        <w:tc>
          <w:tcPr>
            <w:tcW w:w="2211" w:type="dxa"/>
          </w:tcPr>
          <w:p w14:paraId="7F594012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FBE0B0" w14:textId="212EF436" w:rsidR="005E5A15" w:rsidRDefault="00B77183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Mensagens exibidas ao usuário conforme atividade de acesso, sem inconsistências ou acessos de usuários não cadastrados. </w:t>
            </w:r>
            <w:r w:rsidR="005E5A15">
              <w:rPr>
                <w:sz w:val="22"/>
                <w:lang w:val="pt-BR"/>
              </w:rPr>
              <w:t xml:space="preserve"> </w:t>
            </w:r>
          </w:p>
        </w:tc>
      </w:tr>
    </w:tbl>
    <w:p w14:paraId="645A7A25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  <w:bookmarkStart w:id="23" w:name="_Toc433104448"/>
    </w:p>
    <w:p w14:paraId="7E0CBC39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28EB6ED6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6B07C27C" w14:textId="77777777" w:rsidR="005E5A15" w:rsidRDefault="005E5A15">
      <w:pPr>
        <w:pStyle w:val="Ttulo2"/>
        <w:spacing w:before="360"/>
        <w:rPr>
          <w:sz w:val="22"/>
          <w:lang w:val="pt-BR"/>
        </w:rPr>
      </w:pPr>
      <w:bookmarkStart w:id="24" w:name="_Toc96801823"/>
      <w:bookmarkEnd w:id="19"/>
      <w:bookmarkEnd w:id="20"/>
      <w:bookmarkEnd w:id="21"/>
      <w:bookmarkEnd w:id="22"/>
      <w:bookmarkEnd w:id="23"/>
      <w:r>
        <w:rPr>
          <w:sz w:val="22"/>
          <w:lang w:val="pt-BR"/>
        </w:rPr>
        <w:t>Ferramentas</w:t>
      </w:r>
      <w:bookmarkEnd w:id="24"/>
    </w:p>
    <w:p w14:paraId="23BCF879" w14:textId="77777777" w:rsidR="005E5A15" w:rsidRDefault="005E5A15">
      <w:pPr>
        <w:pStyle w:val="Corpodetexto"/>
        <w:ind w:left="0"/>
        <w:rPr>
          <w:sz w:val="22"/>
          <w:lang w:val="pt-BR"/>
        </w:rPr>
      </w:pPr>
      <w:bookmarkStart w:id="25" w:name="_Toc314978543"/>
      <w:bookmarkStart w:id="26" w:name="_Toc324843646"/>
      <w:bookmarkStart w:id="27" w:name="_Toc324851953"/>
      <w:bookmarkStart w:id="28" w:name="_Toc324915536"/>
      <w:r>
        <w:rPr>
          <w:sz w:val="22"/>
          <w:lang w:val="pt-BR"/>
        </w:rPr>
        <w:t>As seguintes ferramentas serão empregadas para esse projeto:</w:t>
      </w:r>
    </w:p>
    <w:p w14:paraId="23950350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5E5A15" w14:paraId="75477710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26ACE73C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522FB419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0B1D11FB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Proprietário</w:t>
            </w:r>
          </w:p>
        </w:tc>
      </w:tr>
      <w:tr w:rsidR="005E5A15" w14:paraId="1A23AFFC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51AF9972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Planejamento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589E9556" w14:textId="77777777" w:rsidR="005E5A15" w:rsidRDefault="00B343FF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</w:rPr>
              <w:t>Microsoft Office Word</w:t>
            </w:r>
          </w:p>
        </w:tc>
        <w:tc>
          <w:tcPr>
            <w:tcW w:w="3150" w:type="dxa"/>
            <w:tcBorders>
              <w:top w:val="nil"/>
            </w:tcBorders>
          </w:tcPr>
          <w:p w14:paraId="56D3E5CC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</w:rPr>
              <w:t>Microsoft</w:t>
            </w:r>
          </w:p>
        </w:tc>
      </w:tr>
      <w:tr w:rsidR="005E5A15" w14:paraId="3F02E5CF" w14:textId="77777777">
        <w:trPr>
          <w:jc w:val="center"/>
        </w:trPr>
        <w:tc>
          <w:tcPr>
            <w:tcW w:w="3060" w:type="dxa"/>
          </w:tcPr>
          <w:p w14:paraId="66230719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Desenho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</w:tcPr>
          <w:p w14:paraId="68D43EE5" w14:textId="77777777" w:rsidR="005E5A15" w:rsidRDefault="00B343FF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IDE</w:t>
            </w:r>
          </w:p>
        </w:tc>
        <w:tc>
          <w:tcPr>
            <w:tcW w:w="3150" w:type="dxa"/>
          </w:tcPr>
          <w:p w14:paraId="317DB7DA" w14:textId="77777777" w:rsidR="005E5A15" w:rsidRDefault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Foundation</w:t>
            </w:r>
          </w:p>
        </w:tc>
      </w:tr>
      <w:tr w:rsidR="005E5A15" w14:paraId="148761D8" w14:textId="77777777">
        <w:trPr>
          <w:jc w:val="center"/>
        </w:trPr>
        <w:tc>
          <w:tcPr>
            <w:tcW w:w="3060" w:type="dxa"/>
          </w:tcPr>
          <w:p w14:paraId="6D371834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Execução</w:t>
            </w:r>
            <w:r w:rsidR="005E5A15">
              <w:rPr>
                <w:sz w:val="22"/>
                <w:lang w:val="pt-BR"/>
              </w:rPr>
              <w:t xml:space="preserve"> de </w:t>
            </w:r>
            <w:r>
              <w:rPr>
                <w:sz w:val="22"/>
                <w:lang w:val="pt-BR"/>
              </w:rPr>
              <w:t>Teste</w:t>
            </w:r>
          </w:p>
        </w:tc>
        <w:tc>
          <w:tcPr>
            <w:tcW w:w="2358" w:type="dxa"/>
          </w:tcPr>
          <w:p w14:paraId="75A87335" w14:textId="77777777" w:rsidR="005E5A15" w:rsidRDefault="00B343FF" w:rsidP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Java</w:t>
            </w:r>
          </w:p>
        </w:tc>
        <w:tc>
          <w:tcPr>
            <w:tcW w:w="3150" w:type="dxa"/>
          </w:tcPr>
          <w:p w14:paraId="5A589CE2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Oracle</w:t>
            </w:r>
          </w:p>
        </w:tc>
      </w:tr>
    </w:tbl>
    <w:p w14:paraId="28C169D8" w14:textId="77777777" w:rsidR="005E5A15" w:rsidRDefault="005E5A15">
      <w:pPr>
        <w:pStyle w:val="Ttulo1"/>
        <w:rPr>
          <w:sz w:val="26"/>
          <w:lang w:val="pt-BR"/>
        </w:rPr>
      </w:pPr>
      <w:r>
        <w:rPr>
          <w:sz w:val="26"/>
          <w:lang w:val="pt-BR"/>
        </w:rPr>
        <w:br w:type="page"/>
      </w:r>
      <w:bookmarkStart w:id="29" w:name="_Toc96801824"/>
      <w:bookmarkEnd w:id="25"/>
      <w:bookmarkEnd w:id="26"/>
      <w:bookmarkEnd w:id="27"/>
      <w:bookmarkEnd w:id="28"/>
      <w:r>
        <w:rPr>
          <w:sz w:val="26"/>
          <w:lang w:val="pt-BR"/>
        </w:rPr>
        <w:lastRenderedPageBreak/>
        <w:t>Recursos</w:t>
      </w:r>
      <w:bookmarkEnd w:id="29"/>
    </w:p>
    <w:p w14:paraId="1F065D29" w14:textId="77777777" w:rsidR="005E5A15" w:rsidRDefault="005E5A15">
      <w:pPr>
        <w:pStyle w:val="Corpodetexto"/>
        <w:ind w:left="381"/>
        <w:rPr>
          <w:sz w:val="22"/>
          <w:lang w:val="pt-BR"/>
        </w:rPr>
      </w:pPr>
      <w:bookmarkStart w:id="30" w:name="_Toc314978545"/>
      <w:bookmarkStart w:id="31" w:name="_Toc324843648"/>
      <w:bookmarkStart w:id="32" w:name="_Toc324851955"/>
      <w:r>
        <w:rPr>
          <w:sz w:val="22"/>
          <w:lang w:val="pt-BR"/>
        </w:rPr>
        <w:t xml:space="preserve">Essa seção apresenta os recursos recomendados para o projeto </w:t>
      </w:r>
      <w:r w:rsidR="00BC3081">
        <w:rPr>
          <w:sz w:val="22"/>
          <w:lang w:val="pt-BR"/>
        </w:rPr>
        <w:t>de teste</w:t>
      </w:r>
      <w:r>
        <w:rPr>
          <w:sz w:val="22"/>
          <w:lang w:val="pt-BR"/>
        </w:rPr>
        <w:t>, suas principais responsabilidades, e seus conhecimentos ou conjunto de habilidades.</w:t>
      </w:r>
    </w:p>
    <w:p w14:paraId="5230B1A1" w14:textId="77777777" w:rsidR="005E5A15" w:rsidRDefault="005E5A15">
      <w:pPr>
        <w:pStyle w:val="Corpodetexto"/>
        <w:rPr>
          <w:sz w:val="22"/>
          <w:lang w:val="pt-BR"/>
        </w:rPr>
      </w:pPr>
    </w:p>
    <w:p w14:paraId="311B4F1F" w14:textId="77777777" w:rsidR="005E5A15" w:rsidRDefault="005E5A15">
      <w:pPr>
        <w:pStyle w:val="Ttulo2"/>
        <w:rPr>
          <w:sz w:val="22"/>
          <w:lang w:val="pt-BR"/>
        </w:rPr>
      </w:pPr>
      <w:bookmarkStart w:id="33" w:name="_Toc96801825"/>
      <w:bookmarkEnd w:id="30"/>
      <w:bookmarkEnd w:id="31"/>
      <w:bookmarkEnd w:id="32"/>
      <w:r>
        <w:rPr>
          <w:sz w:val="22"/>
          <w:lang w:val="pt-BR"/>
        </w:rPr>
        <w:t>Sistema</w:t>
      </w:r>
      <w:bookmarkEnd w:id="33"/>
    </w:p>
    <w:p w14:paraId="7FB725BC" w14:textId="77777777" w:rsidR="005E5A15" w:rsidRDefault="005E5A15">
      <w:pPr>
        <w:pStyle w:val="Corpodetexto"/>
        <w:ind w:left="0" w:firstLine="450"/>
        <w:rPr>
          <w:sz w:val="22"/>
          <w:lang w:val="pt-BR"/>
        </w:rPr>
      </w:pPr>
      <w:r>
        <w:rPr>
          <w:sz w:val="22"/>
          <w:lang w:val="pt-BR"/>
        </w:rPr>
        <w:t>A tabela seguinte expõe os recursos do sistema para o projeto de teste.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5E5A15" w14:paraId="5726B485" w14:textId="77777777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CABD568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Recursos do Sistema</w:t>
            </w:r>
          </w:p>
        </w:tc>
      </w:tr>
      <w:tr w:rsidR="005E5A15" w14:paraId="23CF9FB8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2E845EF" w14:textId="77777777" w:rsidR="005E5A15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Código </w:t>
            </w:r>
            <w:proofErr w:type="spellStart"/>
            <w:r>
              <w:rPr>
                <w:sz w:val="22"/>
                <w:lang w:val="pt-BR"/>
              </w:rPr>
              <w:t>automatizador</w:t>
            </w:r>
            <w:proofErr w:type="spellEnd"/>
            <w:r>
              <w:rPr>
                <w:sz w:val="22"/>
                <w:lang w:val="pt-BR"/>
              </w:rPr>
              <w:t xml:space="preserve"> de Teste</w:t>
            </w:r>
          </w:p>
        </w:tc>
      </w:tr>
      <w:tr w:rsidR="005E5A15" w14:paraId="7AB93522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14:paraId="6F2F0AAB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 xml:space="preserve"> </w:t>
            </w:r>
            <w:r w:rsidR="00E84F17">
              <w:rPr>
                <w:sz w:val="22"/>
                <w:lang w:val="pt-BR"/>
              </w:rPr>
              <w:t xml:space="preserve">Java, com </w:t>
            </w:r>
            <w:proofErr w:type="spellStart"/>
            <w:r w:rsidR="00E84F17">
              <w:rPr>
                <w:sz w:val="22"/>
                <w:lang w:val="pt-BR"/>
              </w:rPr>
              <w:t>Selenium</w:t>
            </w:r>
            <w:proofErr w:type="spellEnd"/>
            <w:r w:rsidR="00E84F17">
              <w:rPr>
                <w:sz w:val="22"/>
                <w:lang w:val="pt-BR"/>
              </w:rPr>
              <w:t xml:space="preserve"> e </w:t>
            </w:r>
            <w:proofErr w:type="spellStart"/>
            <w:r w:rsidR="00E84F17">
              <w:rPr>
                <w:sz w:val="22"/>
                <w:lang w:val="pt-BR"/>
              </w:rPr>
              <w:t>JUnit</w:t>
            </w:r>
            <w:proofErr w:type="spellEnd"/>
          </w:p>
        </w:tc>
      </w:tr>
      <w:tr w:rsidR="005E5A15" w14:paraId="41C7FA3B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3852A9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Repositório de Testes</w:t>
            </w:r>
          </w:p>
        </w:tc>
      </w:tr>
      <w:tr w:rsidR="005E5A15" w14:paraId="729C77E1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14:paraId="2FD7854C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>1 PC</w:t>
            </w:r>
          </w:p>
          <w:p w14:paraId="7A21829B" w14:textId="77777777" w:rsidR="00E84F17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  1 PC para desenvolvimento dos Testes</w:t>
            </w:r>
          </w:p>
        </w:tc>
      </w:tr>
      <w:tr w:rsidR="005E5A15" w14:paraId="33CE5BE3" w14:textId="77777777" w:rsidTr="00B77183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14:paraId="77AFF170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</w:tr>
      <w:tr w:rsidR="00B77183" w14:paraId="26B2EE5D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8DFD" w14:textId="77777777" w:rsidR="00B77183" w:rsidRDefault="00B77183">
            <w:pPr>
              <w:pStyle w:val="Corpodetexto1"/>
              <w:rPr>
                <w:sz w:val="22"/>
                <w:lang w:val="pt-BR"/>
              </w:rPr>
            </w:pPr>
          </w:p>
        </w:tc>
      </w:tr>
    </w:tbl>
    <w:p w14:paraId="0EA7D33B" w14:textId="396F3C41" w:rsidR="005E5A15" w:rsidRDefault="005E5A15">
      <w:pPr>
        <w:pStyle w:val="Ttulo1"/>
        <w:rPr>
          <w:sz w:val="26"/>
          <w:lang w:val="pt-BR"/>
        </w:rPr>
      </w:pPr>
      <w:bookmarkStart w:id="34" w:name="_Toc96801826"/>
      <w:r>
        <w:rPr>
          <w:sz w:val="26"/>
          <w:lang w:val="pt-BR"/>
        </w:rPr>
        <w:t>Cronograma</w:t>
      </w:r>
      <w:bookmarkEnd w:id="34"/>
    </w:p>
    <w:p w14:paraId="575F4803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5E5A15" w14:paraId="6F18FAC6" w14:textId="77777777">
        <w:trPr>
          <w:jc w:val="center"/>
        </w:trPr>
        <w:tc>
          <w:tcPr>
            <w:tcW w:w="2863" w:type="dxa"/>
            <w:shd w:val="clear" w:color="auto" w:fill="FFFF00"/>
          </w:tcPr>
          <w:p w14:paraId="7D5A8329" w14:textId="77777777" w:rsidR="005E5A15" w:rsidRDefault="00E84F17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FFFF00"/>
          </w:tcPr>
          <w:p w14:paraId="1466C790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FFFF00"/>
          </w:tcPr>
          <w:p w14:paraId="4602A8F8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5E5A15" w14:paraId="4559F836" w14:textId="77777777">
        <w:trPr>
          <w:jc w:val="center"/>
        </w:trPr>
        <w:tc>
          <w:tcPr>
            <w:tcW w:w="2863" w:type="dxa"/>
          </w:tcPr>
          <w:p w14:paraId="2C595F1D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Planejar Teste</w:t>
            </w:r>
          </w:p>
        </w:tc>
        <w:tc>
          <w:tcPr>
            <w:tcW w:w="1932" w:type="dxa"/>
          </w:tcPr>
          <w:p w14:paraId="7BA2A5A3" w14:textId="28F4CAFD" w:rsidR="005E5A15" w:rsidRDefault="000B0166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26</w:t>
            </w:r>
            <w:r w:rsidR="005E5A15">
              <w:rPr>
                <w:sz w:val="22"/>
                <w:lang w:val="pt-BR"/>
              </w:rPr>
              <w:t>/</w:t>
            </w:r>
            <w:r w:rsidR="008B123E">
              <w:rPr>
                <w:sz w:val="22"/>
                <w:lang w:val="pt-BR"/>
              </w:rPr>
              <w:t>0</w:t>
            </w:r>
            <w:r w:rsidR="00E84F17">
              <w:rPr>
                <w:sz w:val="22"/>
                <w:lang w:val="pt-BR"/>
              </w:rPr>
              <w:t>2</w:t>
            </w:r>
            <w:r w:rsidR="005E5A15">
              <w:rPr>
                <w:sz w:val="22"/>
                <w:lang w:val="pt-BR"/>
              </w:rPr>
              <w:t>/</w:t>
            </w:r>
            <w:r w:rsidR="00E84F17">
              <w:rPr>
                <w:sz w:val="22"/>
                <w:lang w:val="pt-BR"/>
              </w:rPr>
              <w:t>202</w:t>
            </w:r>
            <w:r w:rsidR="008B123E">
              <w:rPr>
                <w:sz w:val="22"/>
                <w:lang w:val="pt-BR"/>
              </w:rPr>
              <w:t>2</w:t>
            </w:r>
          </w:p>
        </w:tc>
        <w:tc>
          <w:tcPr>
            <w:tcW w:w="1929" w:type="dxa"/>
          </w:tcPr>
          <w:p w14:paraId="29B950B5" w14:textId="7FDD98AE" w:rsidR="005E5A15" w:rsidRDefault="000B0166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26</w:t>
            </w:r>
            <w:r w:rsidR="008B123E">
              <w:rPr>
                <w:sz w:val="22"/>
                <w:lang w:val="pt-BR"/>
              </w:rPr>
              <w:t>/02/2022</w:t>
            </w:r>
          </w:p>
        </w:tc>
      </w:tr>
      <w:tr w:rsidR="008B123E" w14:paraId="35EF1E2F" w14:textId="77777777">
        <w:trPr>
          <w:jc w:val="center"/>
        </w:trPr>
        <w:tc>
          <w:tcPr>
            <w:tcW w:w="2863" w:type="dxa"/>
          </w:tcPr>
          <w:p w14:paraId="2793FBE5" w14:textId="77777777" w:rsidR="008B123E" w:rsidRDefault="008B123E" w:rsidP="008B123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</w:tcPr>
          <w:p w14:paraId="73335695" w14:textId="42F4B610" w:rsidR="008B123E" w:rsidRDefault="000B0166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26</w:t>
            </w:r>
            <w:r w:rsidR="008B123E">
              <w:rPr>
                <w:sz w:val="22"/>
                <w:lang w:val="pt-BR"/>
              </w:rPr>
              <w:t>/02/2022</w:t>
            </w:r>
          </w:p>
        </w:tc>
        <w:tc>
          <w:tcPr>
            <w:tcW w:w="1929" w:type="dxa"/>
          </w:tcPr>
          <w:p w14:paraId="138D7C88" w14:textId="4D344D8A" w:rsidR="008B123E" w:rsidRDefault="000B0166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26</w:t>
            </w:r>
            <w:r w:rsidR="008B123E">
              <w:rPr>
                <w:sz w:val="22"/>
                <w:lang w:val="pt-BR"/>
              </w:rPr>
              <w:t>/02/2022</w:t>
            </w:r>
          </w:p>
        </w:tc>
      </w:tr>
      <w:tr w:rsidR="008B123E" w14:paraId="2D6ACBEC" w14:textId="77777777">
        <w:trPr>
          <w:jc w:val="center"/>
        </w:trPr>
        <w:tc>
          <w:tcPr>
            <w:tcW w:w="2863" w:type="dxa"/>
          </w:tcPr>
          <w:p w14:paraId="3165D46E" w14:textId="77777777" w:rsidR="008B123E" w:rsidRDefault="008B123E" w:rsidP="008B123E">
            <w:pPr>
              <w:pStyle w:val="Corpodetexto1"/>
              <w:rPr>
                <w:sz w:val="22"/>
              </w:rPr>
            </w:pPr>
            <w:proofErr w:type="spellStart"/>
            <w:r>
              <w:rPr>
                <w:sz w:val="22"/>
              </w:rPr>
              <w:t>Avaliar</w:t>
            </w:r>
            <w:proofErr w:type="spellEnd"/>
            <w:r>
              <w:rPr>
                <w:sz w:val="22"/>
              </w:rPr>
              <w:t xml:space="preserve"> Teste</w:t>
            </w:r>
          </w:p>
        </w:tc>
        <w:tc>
          <w:tcPr>
            <w:tcW w:w="1932" w:type="dxa"/>
          </w:tcPr>
          <w:p w14:paraId="2A935442" w14:textId="6A824EF3" w:rsidR="008B123E" w:rsidRDefault="000B0166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26</w:t>
            </w:r>
            <w:r w:rsidR="008B123E">
              <w:rPr>
                <w:sz w:val="22"/>
                <w:lang w:val="pt-BR"/>
              </w:rPr>
              <w:t>/02/2022</w:t>
            </w:r>
          </w:p>
        </w:tc>
        <w:tc>
          <w:tcPr>
            <w:tcW w:w="1929" w:type="dxa"/>
          </w:tcPr>
          <w:p w14:paraId="711428B6" w14:textId="1FF83660" w:rsidR="008B123E" w:rsidRDefault="000B0166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26</w:t>
            </w:r>
            <w:r w:rsidR="008B123E">
              <w:rPr>
                <w:sz w:val="22"/>
                <w:lang w:val="pt-BR"/>
              </w:rPr>
              <w:t>/02/2022</w:t>
            </w:r>
          </w:p>
        </w:tc>
      </w:tr>
    </w:tbl>
    <w:p w14:paraId="751DF5AC" w14:textId="7C0BCB30" w:rsidR="005E5A15" w:rsidRDefault="005E5A15">
      <w:pPr>
        <w:pStyle w:val="Corpodetexto"/>
      </w:pPr>
    </w:p>
    <w:p w14:paraId="6B7EDCA2" w14:textId="7CE317C7" w:rsidR="003B048E" w:rsidRDefault="003B048E">
      <w:pPr>
        <w:pStyle w:val="Corpodetexto"/>
      </w:pPr>
    </w:p>
    <w:p w14:paraId="5FF9F332" w14:textId="4F956844" w:rsidR="003B048E" w:rsidRDefault="003B048E" w:rsidP="003B048E">
      <w:pPr>
        <w:pStyle w:val="Ttulo1"/>
        <w:rPr>
          <w:sz w:val="26"/>
          <w:lang w:val="pt-BR"/>
        </w:rPr>
      </w:pPr>
      <w:bookmarkStart w:id="35" w:name="_Toc96801827"/>
      <w:r w:rsidRPr="003B048E">
        <w:rPr>
          <w:sz w:val="26"/>
          <w:lang w:val="pt-BR"/>
        </w:rPr>
        <w:t>Fases de teste</w:t>
      </w:r>
      <w:bookmarkEnd w:id="35"/>
    </w:p>
    <w:p w14:paraId="31CDCC40" w14:textId="2222DA0E" w:rsidR="003B048E" w:rsidRDefault="003B048E" w:rsidP="003B048E">
      <w:pPr>
        <w:pStyle w:val="Ttulo2"/>
        <w:rPr>
          <w:sz w:val="22"/>
          <w:lang w:val="pt-BR"/>
        </w:rPr>
      </w:pPr>
      <w:bookmarkStart w:id="36" w:name="_Toc96801828"/>
      <w:r>
        <w:rPr>
          <w:sz w:val="22"/>
          <w:lang w:val="pt-BR"/>
        </w:rPr>
        <w:t>Caso de uso: visualizar viabilidade</w:t>
      </w:r>
      <w:bookmarkEnd w:id="36"/>
    </w:p>
    <w:p w14:paraId="2E141617" w14:textId="53A04360" w:rsidR="003B048E" w:rsidRDefault="003B048E" w:rsidP="003B048E">
      <w:pPr>
        <w:rPr>
          <w:lang w:val="pt-BR"/>
        </w:rPr>
      </w:pPr>
    </w:p>
    <w:p w14:paraId="46459D9B" w14:textId="29924977" w:rsidR="003B048E" w:rsidRDefault="003B048E" w:rsidP="003B048E">
      <w:pPr>
        <w:pStyle w:val="PargrafodaLista"/>
        <w:numPr>
          <w:ilvl w:val="0"/>
          <w:numId w:val="32"/>
        </w:numPr>
        <w:rPr>
          <w:lang w:val="pt-BR"/>
        </w:rPr>
      </w:pPr>
      <w:r>
        <w:rPr>
          <w:lang w:val="pt-BR"/>
        </w:rPr>
        <w:t xml:space="preserve">Fluxo </w:t>
      </w:r>
      <w:proofErr w:type="gramStart"/>
      <w:r>
        <w:rPr>
          <w:lang w:val="pt-BR"/>
        </w:rPr>
        <w:t>básico</w:t>
      </w:r>
      <w:r w:rsidR="00FB2141">
        <w:rPr>
          <w:lang w:val="pt-BR"/>
        </w:rPr>
        <w:t>(</w:t>
      </w:r>
      <w:proofErr w:type="gramEnd"/>
      <w:r w:rsidR="00FB2141">
        <w:rPr>
          <w:lang w:val="pt-BR"/>
        </w:rPr>
        <w:t>#1)</w:t>
      </w:r>
      <w:r>
        <w:rPr>
          <w:lang w:val="pt-BR"/>
        </w:rPr>
        <w:t>:</w:t>
      </w:r>
    </w:p>
    <w:p w14:paraId="50FC8533" w14:textId="1C7CABBF" w:rsidR="003B048E" w:rsidRDefault="003B048E" w:rsidP="003B048E">
      <w:pPr>
        <w:pStyle w:val="PargrafodaLista"/>
        <w:rPr>
          <w:lang w:val="pt-BR"/>
        </w:rPr>
      </w:pPr>
      <w:r>
        <w:rPr>
          <w:lang w:val="pt-BR"/>
        </w:rPr>
        <w:t>- O usuário abre a página do sistema;</w:t>
      </w:r>
    </w:p>
    <w:p w14:paraId="75D57049" w14:textId="463FD4EB" w:rsidR="003B048E" w:rsidRDefault="003B048E" w:rsidP="003B048E">
      <w:pPr>
        <w:pStyle w:val="PargrafodaLista"/>
        <w:rPr>
          <w:lang w:val="pt-BR"/>
        </w:rPr>
      </w:pPr>
      <w:r>
        <w:rPr>
          <w:lang w:val="pt-BR"/>
        </w:rPr>
        <w:t xml:space="preserve">- O usuário </w:t>
      </w:r>
      <w:r w:rsidR="00FB2141">
        <w:rPr>
          <w:lang w:val="pt-BR"/>
        </w:rPr>
        <w:t>navega pela página em busca de conteúdo;</w:t>
      </w:r>
    </w:p>
    <w:p w14:paraId="1B58F288" w14:textId="5FAA1F39" w:rsidR="003B048E" w:rsidRDefault="003B048E" w:rsidP="003B048E">
      <w:pPr>
        <w:pStyle w:val="PargrafodaLista"/>
        <w:rPr>
          <w:lang w:val="pt-BR"/>
        </w:rPr>
      </w:pPr>
      <w:r>
        <w:rPr>
          <w:lang w:val="pt-BR"/>
        </w:rPr>
        <w:t>- O usuário clica no botão de login;</w:t>
      </w:r>
    </w:p>
    <w:p w14:paraId="4B367FC8" w14:textId="400C269B" w:rsidR="003B048E" w:rsidRDefault="003B048E" w:rsidP="003B048E">
      <w:pPr>
        <w:pStyle w:val="PargrafodaLista"/>
        <w:rPr>
          <w:lang w:val="pt-BR"/>
        </w:rPr>
      </w:pPr>
      <w:r>
        <w:rPr>
          <w:lang w:val="pt-BR"/>
        </w:rPr>
        <w:t xml:space="preserve">- O usuário </w:t>
      </w:r>
      <w:r w:rsidR="00FB2141">
        <w:rPr>
          <w:lang w:val="pt-BR"/>
        </w:rPr>
        <w:t>informa e-mail e senha;</w:t>
      </w:r>
    </w:p>
    <w:p w14:paraId="2D31D2DD" w14:textId="54B19B29" w:rsidR="00FB2141" w:rsidRDefault="00FB2141" w:rsidP="003B048E">
      <w:pPr>
        <w:pStyle w:val="PargrafodaLista"/>
        <w:rPr>
          <w:lang w:val="pt-BR"/>
        </w:rPr>
      </w:pPr>
      <w:r>
        <w:rPr>
          <w:lang w:val="pt-BR"/>
        </w:rPr>
        <w:t>- Se corretos, o sistema devolve a mensagem de usuário logado;</w:t>
      </w:r>
    </w:p>
    <w:p w14:paraId="3C9A60C4" w14:textId="633B85FE" w:rsidR="00FB2141" w:rsidRDefault="00FB2141" w:rsidP="003B048E">
      <w:pPr>
        <w:pStyle w:val="PargrafodaLista"/>
        <w:rPr>
          <w:lang w:val="pt-BR"/>
        </w:rPr>
      </w:pPr>
      <w:r>
        <w:rPr>
          <w:lang w:val="pt-BR"/>
        </w:rPr>
        <w:t>- Se incorretos, o sistema devolve mensagem de erro.</w:t>
      </w:r>
    </w:p>
    <w:p w14:paraId="6A9417BD" w14:textId="6AD28C12" w:rsidR="00FB2141" w:rsidRDefault="00FB2141" w:rsidP="00FB2141">
      <w:pPr>
        <w:rPr>
          <w:lang w:val="pt-BR"/>
        </w:rPr>
      </w:pPr>
    </w:p>
    <w:p w14:paraId="2A546DD9" w14:textId="4EA5EE05" w:rsidR="00FB2141" w:rsidRPr="00FB2141" w:rsidRDefault="00FB2141" w:rsidP="00FB2141">
      <w:pPr>
        <w:pStyle w:val="Ttulo2"/>
        <w:rPr>
          <w:sz w:val="22"/>
          <w:lang w:val="pt-BR"/>
        </w:rPr>
      </w:pPr>
      <w:bookmarkStart w:id="37" w:name="_Toc96801829"/>
      <w:r w:rsidRPr="00FB2141">
        <w:rPr>
          <w:sz w:val="22"/>
          <w:lang w:val="pt-BR"/>
        </w:rPr>
        <w:t>Tabela de casos de testes</w:t>
      </w:r>
      <w:bookmarkEnd w:id="37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54"/>
        <w:gridCol w:w="2130"/>
        <w:gridCol w:w="2162"/>
        <w:gridCol w:w="2184"/>
      </w:tblGrid>
      <w:tr w:rsidR="00FB2141" w14:paraId="42A9B653" w14:textId="77777777" w:rsidTr="00FB2141">
        <w:tc>
          <w:tcPr>
            <w:tcW w:w="2154" w:type="dxa"/>
          </w:tcPr>
          <w:p w14:paraId="56F774C1" w14:textId="2B301728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Cenário</w:t>
            </w:r>
          </w:p>
        </w:tc>
        <w:tc>
          <w:tcPr>
            <w:tcW w:w="2130" w:type="dxa"/>
          </w:tcPr>
          <w:p w14:paraId="6E46F916" w14:textId="3AA971C2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Caso de testes</w:t>
            </w:r>
          </w:p>
        </w:tc>
        <w:tc>
          <w:tcPr>
            <w:tcW w:w="2162" w:type="dxa"/>
          </w:tcPr>
          <w:p w14:paraId="33CEAD31" w14:textId="4480F85A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Entradas</w:t>
            </w:r>
          </w:p>
        </w:tc>
        <w:tc>
          <w:tcPr>
            <w:tcW w:w="2184" w:type="dxa"/>
          </w:tcPr>
          <w:p w14:paraId="1AD6EF5E" w14:textId="3DB6B008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Resultados esperados</w:t>
            </w:r>
          </w:p>
        </w:tc>
      </w:tr>
      <w:tr w:rsidR="00FB2141" w14:paraId="4A841D1D" w14:textId="77777777" w:rsidTr="00FB2141">
        <w:tc>
          <w:tcPr>
            <w:tcW w:w="2154" w:type="dxa"/>
            <w:vMerge w:val="restart"/>
          </w:tcPr>
          <w:p w14:paraId="7206001F" w14:textId="2AD34CE5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#1</w:t>
            </w:r>
          </w:p>
        </w:tc>
        <w:tc>
          <w:tcPr>
            <w:tcW w:w="2130" w:type="dxa"/>
          </w:tcPr>
          <w:p w14:paraId="6B3F9B45" w14:textId="0AD4818F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Acessar o sistema</w:t>
            </w:r>
          </w:p>
        </w:tc>
        <w:tc>
          <w:tcPr>
            <w:tcW w:w="2162" w:type="dxa"/>
          </w:tcPr>
          <w:p w14:paraId="0234A992" w14:textId="1DA58F37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Utilizar l</w:t>
            </w:r>
            <w:r w:rsidR="00FB2141">
              <w:rPr>
                <w:lang w:val="pt-BR"/>
              </w:rPr>
              <w:t>ink de acesso</w:t>
            </w:r>
          </w:p>
        </w:tc>
        <w:tc>
          <w:tcPr>
            <w:tcW w:w="2184" w:type="dxa"/>
          </w:tcPr>
          <w:p w14:paraId="3959F120" w14:textId="7BB5BF40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Exibir tela de usuário </w:t>
            </w:r>
          </w:p>
        </w:tc>
      </w:tr>
      <w:tr w:rsidR="00FB2141" w14:paraId="4BB9DB1E" w14:textId="77777777" w:rsidTr="00FB2141">
        <w:tc>
          <w:tcPr>
            <w:tcW w:w="2154" w:type="dxa"/>
            <w:vMerge/>
          </w:tcPr>
          <w:p w14:paraId="495DACC3" w14:textId="77777777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130" w:type="dxa"/>
          </w:tcPr>
          <w:p w14:paraId="29B99CC4" w14:textId="0C9A6E81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Rolagem de tela para buscar conteúdo</w:t>
            </w:r>
          </w:p>
        </w:tc>
        <w:tc>
          <w:tcPr>
            <w:tcW w:w="2162" w:type="dxa"/>
          </w:tcPr>
          <w:p w14:paraId="50BFE292" w14:textId="37223E35" w:rsidR="00FB2141" w:rsidRPr="00FB2141" w:rsidRDefault="00FB2141" w:rsidP="00FB2141">
            <w:pPr>
              <w:rPr>
                <w:lang w:val="pt-BR"/>
              </w:rPr>
            </w:pPr>
            <w:r>
              <w:rPr>
                <w:lang w:val="pt-BR"/>
              </w:rPr>
              <w:t>Mo</w:t>
            </w:r>
            <w:r w:rsidRPr="00FB2141">
              <w:rPr>
                <w:lang w:val="pt-BR"/>
              </w:rPr>
              <w:t>viment</w:t>
            </w:r>
            <w:r w:rsidR="0094525C">
              <w:rPr>
                <w:lang w:val="pt-BR"/>
              </w:rPr>
              <w:t>ar</w:t>
            </w:r>
            <w:r w:rsidRPr="00FB2141">
              <w:rPr>
                <w:lang w:val="pt-BR"/>
              </w:rPr>
              <w:t xml:space="preserve"> através de </w:t>
            </w:r>
            <w:r>
              <w:rPr>
                <w:lang w:val="pt-BR"/>
              </w:rPr>
              <w:t>dispositivo externo</w:t>
            </w:r>
          </w:p>
        </w:tc>
        <w:tc>
          <w:tcPr>
            <w:tcW w:w="2184" w:type="dxa"/>
          </w:tcPr>
          <w:p w14:paraId="6C63CCEF" w14:textId="6C80B59E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Conteúdo apresentado</w:t>
            </w:r>
          </w:p>
        </w:tc>
      </w:tr>
      <w:tr w:rsidR="00FB2141" w14:paraId="7A645913" w14:textId="77777777" w:rsidTr="00FB2141">
        <w:tc>
          <w:tcPr>
            <w:tcW w:w="2154" w:type="dxa"/>
            <w:vMerge/>
          </w:tcPr>
          <w:p w14:paraId="71D47903" w14:textId="77777777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130" w:type="dxa"/>
          </w:tcPr>
          <w:p w14:paraId="7F33575B" w14:textId="4591C370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Acessar página de Login </w:t>
            </w:r>
          </w:p>
        </w:tc>
        <w:tc>
          <w:tcPr>
            <w:tcW w:w="2162" w:type="dxa"/>
          </w:tcPr>
          <w:p w14:paraId="6FAB3438" w14:textId="5CF179E0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Selecionar botão “login”</w:t>
            </w:r>
          </w:p>
        </w:tc>
        <w:tc>
          <w:tcPr>
            <w:tcW w:w="2184" w:type="dxa"/>
          </w:tcPr>
          <w:p w14:paraId="15FF336B" w14:textId="5637369D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Acessar página de autenticação do usuário</w:t>
            </w:r>
          </w:p>
        </w:tc>
      </w:tr>
      <w:tr w:rsidR="00FB2141" w14:paraId="1F3FDF4F" w14:textId="77777777" w:rsidTr="00FB2141">
        <w:tc>
          <w:tcPr>
            <w:tcW w:w="2154" w:type="dxa"/>
            <w:vMerge/>
          </w:tcPr>
          <w:p w14:paraId="76BA197F" w14:textId="77777777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130" w:type="dxa"/>
          </w:tcPr>
          <w:p w14:paraId="5C71170B" w14:textId="41972385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Informar usuário e senha</w:t>
            </w:r>
          </w:p>
        </w:tc>
        <w:tc>
          <w:tcPr>
            <w:tcW w:w="2162" w:type="dxa"/>
          </w:tcPr>
          <w:p w14:paraId="798DEF36" w14:textId="06F2FCFA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Digitar </w:t>
            </w:r>
            <w:proofErr w:type="spellStart"/>
            <w:r>
              <w:rPr>
                <w:lang w:val="pt-BR"/>
              </w:rPr>
              <w:t>strings</w:t>
            </w:r>
            <w:proofErr w:type="spellEnd"/>
            <w:r>
              <w:rPr>
                <w:lang w:val="pt-BR"/>
              </w:rPr>
              <w:t xml:space="preserve"> referentes a login e senha</w:t>
            </w:r>
          </w:p>
        </w:tc>
        <w:tc>
          <w:tcPr>
            <w:tcW w:w="2184" w:type="dxa"/>
          </w:tcPr>
          <w:p w14:paraId="551EF23D" w14:textId="27DD6246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Acessar caixas para digitação de login e senha</w:t>
            </w:r>
          </w:p>
        </w:tc>
      </w:tr>
      <w:tr w:rsidR="00FB2141" w14:paraId="09D5D5C0" w14:textId="77777777" w:rsidTr="00FB2141">
        <w:tc>
          <w:tcPr>
            <w:tcW w:w="2154" w:type="dxa"/>
            <w:vMerge/>
          </w:tcPr>
          <w:p w14:paraId="7066A8AC" w14:textId="77777777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130" w:type="dxa"/>
          </w:tcPr>
          <w:p w14:paraId="2D61B98F" w14:textId="3DA88E34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Login “Usuário”</w:t>
            </w:r>
          </w:p>
        </w:tc>
        <w:tc>
          <w:tcPr>
            <w:tcW w:w="2162" w:type="dxa"/>
          </w:tcPr>
          <w:p w14:paraId="19186C28" w14:textId="5BBE9054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Informar dados do campo e-mail</w:t>
            </w:r>
          </w:p>
        </w:tc>
        <w:tc>
          <w:tcPr>
            <w:tcW w:w="2184" w:type="dxa"/>
          </w:tcPr>
          <w:p w14:paraId="58F9FFC4" w14:textId="62A4FB64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Mensagem de usuário correto ou incorreto a depender do teto informado no campo</w:t>
            </w:r>
          </w:p>
        </w:tc>
      </w:tr>
      <w:tr w:rsidR="0094525C" w14:paraId="0D2334F1" w14:textId="77777777" w:rsidTr="00FB2141">
        <w:tc>
          <w:tcPr>
            <w:tcW w:w="2154" w:type="dxa"/>
            <w:vMerge/>
          </w:tcPr>
          <w:p w14:paraId="6B75EE87" w14:textId="77777777" w:rsidR="0094525C" w:rsidRDefault="0094525C" w:rsidP="0094525C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130" w:type="dxa"/>
          </w:tcPr>
          <w:p w14:paraId="264CB1B2" w14:textId="538FCD75" w:rsidR="0094525C" w:rsidRDefault="0094525C" w:rsidP="0094525C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Login “Senha”</w:t>
            </w:r>
          </w:p>
        </w:tc>
        <w:tc>
          <w:tcPr>
            <w:tcW w:w="2162" w:type="dxa"/>
          </w:tcPr>
          <w:p w14:paraId="6749CEDB" w14:textId="62B3770E" w:rsidR="0094525C" w:rsidRDefault="0094525C" w:rsidP="0094525C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Informar dados do campo e-mail</w:t>
            </w:r>
          </w:p>
        </w:tc>
        <w:tc>
          <w:tcPr>
            <w:tcW w:w="2184" w:type="dxa"/>
          </w:tcPr>
          <w:p w14:paraId="1591958E" w14:textId="3FE8929B" w:rsidR="0094525C" w:rsidRDefault="0094525C" w:rsidP="0094525C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Mensagem de usuário correto ou incorreto a depender do teto informado no campo</w:t>
            </w:r>
          </w:p>
        </w:tc>
      </w:tr>
    </w:tbl>
    <w:p w14:paraId="2626806F" w14:textId="754F8279" w:rsidR="00FB2141" w:rsidRDefault="00FB2141" w:rsidP="00FB2141">
      <w:pPr>
        <w:pStyle w:val="PargrafodaLista"/>
        <w:rPr>
          <w:lang w:val="pt-BR"/>
        </w:rPr>
      </w:pPr>
    </w:p>
    <w:p w14:paraId="064D580B" w14:textId="603749AD" w:rsidR="0094525C" w:rsidRDefault="0094525C" w:rsidP="00FB2141">
      <w:pPr>
        <w:pStyle w:val="PargrafodaLista"/>
        <w:rPr>
          <w:lang w:val="pt-BR"/>
        </w:rPr>
      </w:pPr>
    </w:p>
    <w:p w14:paraId="44126E14" w14:textId="16DA3F7B" w:rsidR="0094525C" w:rsidRDefault="0094525C" w:rsidP="0094525C">
      <w:pPr>
        <w:pStyle w:val="Ttulo1"/>
        <w:rPr>
          <w:sz w:val="26"/>
          <w:lang w:val="pt-BR"/>
        </w:rPr>
      </w:pPr>
      <w:bookmarkStart w:id="38" w:name="_Toc96801830"/>
      <w:r w:rsidRPr="0094525C">
        <w:rPr>
          <w:sz w:val="26"/>
          <w:lang w:val="pt-BR"/>
        </w:rPr>
        <w:t>Desenho do teste</w:t>
      </w:r>
      <w:bookmarkEnd w:id="38"/>
    </w:p>
    <w:p w14:paraId="4DC2223B" w14:textId="0AAC068E" w:rsidR="0094525C" w:rsidRDefault="005D3241" w:rsidP="005D3241">
      <w:pPr>
        <w:pStyle w:val="Ttulo2"/>
        <w:rPr>
          <w:sz w:val="22"/>
          <w:lang w:val="pt-BR"/>
        </w:rPr>
      </w:pPr>
      <w:bookmarkStart w:id="39" w:name="_Toc96801831"/>
      <w:r>
        <w:rPr>
          <w:sz w:val="22"/>
          <w:lang w:val="pt-BR"/>
        </w:rPr>
        <w:t>C</w:t>
      </w:r>
      <w:r w:rsidRPr="005D3241">
        <w:rPr>
          <w:sz w:val="22"/>
          <w:lang w:val="pt-BR"/>
        </w:rPr>
        <w:t xml:space="preserve">odificação </w:t>
      </w:r>
      <w:r>
        <w:rPr>
          <w:sz w:val="22"/>
          <w:lang w:val="pt-BR"/>
        </w:rPr>
        <w:t>com</w:t>
      </w:r>
      <w:r w:rsidRPr="005D3241">
        <w:rPr>
          <w:sz w:val="22"/>
          <w:lang w:val="pt-BR"/>
        </w:rPr>
        <w:t xml:space="preserve"> base nos casos de testes</w:t>
      </w:r>
      <w:r>
        <w:rPr>
          <w:sz w:val="22"/>
          <w:lang w:val="pt-BR"/>
        </w:rPr>
        <w:t>.</w:t>
      </w:r>
      <w:bookmarkEnd w:id="39"/>
    </w:p>
    <w:p w14:paraId="048421A6" w14:textId="5C0B8949" w:rsidR="005D3241" w:rsidRDefault="005D3241" w:rsidP="005D3241">
      <w:pPr>
        <w:rPr>
          <w:lang w:val="pt-BR"/>
        </w:rPr>
      </w:pPr>
    </w:p>
    <w:p w14:paraId="419EA743" w14:textId="3B075B31" w:rsidR="005D3241" w:rsidRPr="00B77183" w:rsidRDefault="005D3241" w:rsidP="005D3241">
      <w:pPr>
        <w:rPr>
          <w:sz w:val="24"/>
          <w:szCs w:val="24"/>
          <w:lang w:val="pt-BR"/>
        </w:rPr>
      </w:pPr>
      <w:r w:rsidRPr="00B77183">
        <w:rPr>
          <w:sz w:val="24"/>
          <w:szCs w:val="24"/>
          <w:lang w:val="pt-BR"/>
        </w:rPr>
        <w:t>Linguagem</w:t>
      </w:r>
      <w:r w:rsidR="00B77183" w:rsidRPr="00B77183">
        <w:rPr>
          <w:sz w:val="24"/>
          <w:szCs w:val="24"/>
          <w:lang w:val="pt-BR"/>
        </w:rPr>
        <w:t>:</w:t>
      </w:r>
      <w:r w:rsidRPr="00B77183">
        <w:rPr>
          <w:sz w:val="24"/>
          <w:szCs w:val="24"/>
          <w:lang w:val="pt-BR"/>
        </w:rPr>
        <w:t xml:space="preserve"> Java</w:t>
      </w:r>
    </w:p>
    <w:p w14:paraId="73247B27" w14:textId="24424D01" w:rsidR="005D3241" w:rsidRPr="00B77183" w:rsidRDefault="005D3241" w:rsidP="005D3241">
      <w:pPr>
        <w:rPr>
          <w:sz w:val="24"/>
          <w:szCs w:val="24"/>
          <w:lang w:val="pt-BR"/>
        </w:rPr>
      </w:pPr>
      <w:r w:rsidRPr="00B77183">
        <w:rPr>
          <w:sz w:val="24"/>
          <w:szCs w:val="24"/>
          <w:lang w:val="pt-BR"/>
        </w:rPr>
        <w:t>Software</w:t>
      </w:r>
      <w:r w:rsidR="00B77183" w:rsidRPr="00B77183">
        <w:rPr>
          <w:sz w:val="24"/>
          <w:szCs w:val="24"/>
          <w:lang w:val="pt-BR"/>
        </w:rPr>
        <w:t>:</w:t>
      </w:r>
      <w:r w:rsidRPr="00B77183">
        <w:rPr>
          <w:sz w:val="24"/>
          <w:szCs w:val="24"/>
          <w:lang w:val="pt-BR"/>
        </w:rPr>
        <w:t xml:space="preserve"> Eclipse</w:t>
      </w:r>
    </w:p>
    <w:p w14:paraId="61E07163" w14:textId="0E191B3B" w:rsidR="005D3241" w:rsidRDefault="005D3241" w:rsidP="005D3241">
      <w:pPr>
        <w:rPr>
          <w:lang w:val="pt-BR"/>
        </w:rPr>
      </w:pPr>
    </w:p>
    <w:p w14:paraId="743663B9" w14:textId="659CA05F" w:rsidR="00B77183" w:rsidRDefault="00B77183" w:rsidP="005D3241">
      <w:pPr>
        <w:rPr>
          <w:lang w:val="pt-BR"/>
        </w:rPr>
      </w:pPr>
    </w:p>
    <w:p w14:paraId="637E9DCB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0B786E0F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B77183">
        <w:rPr>
          <w:rFonts w:ascii="Consolas" w:hAnsi="Consolas"/>
          <w:color w:val="569CD6"/>
          <w:sz w:val="21"/>
          <w:szCs w:val="21"/>
          <w:lang w:val="pt-BR" w:eastAsia="pt-BR"/>
        </w:rPr>
        <w:t>import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java.util</w:t>
      </w:r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.concurrent.TimeUnit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;</w:t>
      </w:r>
    </w:p>
    <w:p w14:paraId="2622EBD9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24BEB8BA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B77183">
        <w:rPr>
          <w:rFonts w:ascii="Consolas" w:hAnsi="Consolas"/>
          <w:color w:val="569CD6"/>
          <w:sz w:val="21"/>
          <w:szCs w:val="21"/>
          <w:lang w:val="pt-BR" w:eastAsia="pt-BR"/>
        </w:rPr>
        <w:t>import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org.junit</w:t>
      </w:r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.Before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;</w:t>
      </w:r>
    </w:p>
    <w:p w14:paraId="43C189B1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B77183">
        <w:rPr>
          <w:rFonts w:ascii="Consolas" w:hAnsi="Consolas"/>
          <w:color w:val="569CD6"/>
          <w:sz w:val="21"/>
          <w:szCs w:val="21"/>
          <w:lang w:val="pt-BR" w:eastAsia="pt-BR"/>
        </w:rPr>
        <w:t>import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org.junit</w:t>
      </w:r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.Test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;</w:t>
      </w:r>
    </w:p>
    <w:p w14:paraId="72CC2822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B77183">
        <w:rPr>
          <w:rFonts w:ascii="Consolas" w:hAnsi="Consolas"/>
          <w:color w:val="569CD6"/>
          <w:sz w:val="21"/>
          <w:szCs w:val="21"/>
          <w:lang w:val="pt-BR" w:eastAsia="pt-BR"/>
        </w:rPr>
        <w:t>import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org.openqa</w:t>
      </w:r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.selenium.By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;</w:t>
      </w:r>
    </w:p>
    <w:p w14:paraId="1D2CA294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B77183">
        <w:rPr>
          <w:rFonts w:ascii="Consolas" w:hAnsi="Consolas"/>
          <w:color w:val="569CD6"/>
          <w:sz w:val="21"/>
          <w:szCs w:val="21"/>
          <w:lang w:val="pt-BR" w:eastAsia="pt-BR"/>
        </w:rPr>
        <w:t>import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org.openqa</w:t>
      </w:r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.selenium.WebDriver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;</w:t>
      </w:r>
    </w:p>
    <w:p w14:paraId="5465D5EA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B77183">
        <w:rPr>
          <w:rFonts w:ascii="Consolas" w:hAnsi="Consolas"/>
          <w:color w:val="569CD6"/>
          <w:sz w:val="21"/>
          <w:szCs w:val="21"/>
          <w:lang w:val="pt-BR" w:eastAsia="pt-BR"/>
        </w:rPr>
        <w:t>import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org.openqa</w:t>
      </w:r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.selenium.WebElement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;</w:t>
      </w:r>
    </w:p>
    <w:p w14:paraId="61CC5D27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B77183">
        <w:rPr>
          <w:rFonts w:ascii="Consolas" w:hAnsi="Consolas"/>
          <w:color w:val="569CD6"/>
          <w:sz w:val="21"/>
          <w:szCs w:val="21"/>
          <w:lang w:val="pt-BR" w:eastAsia="pt-BR"/>
        </w:rPr>
        <w:t>import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org.openqa</w:t>
      </w:r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.selenium.chrome.ChromeDriver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;</w:t>
      </w:r>
    </w:p>
    <w:p w14:paraId="781E97A0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48ABDBFF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B77183">
        <w:rPr>
          <w:rFonts w:ascii="Consolas" w:hAnsi="Consolas"/>
          <w:color w:val="569CD6"/>
          <w:sz w:val="21"/>
          <w:szCs w:val="21"/>
          <w:lang w:val="pt-BR" w:eastAsia="pt-BR"/>
        </w:rPr>
        <w:t>public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B77183">
        <w:rPr>
          <w:rFonts w:ascii="Consolas" w:hAnsi="Consolas"/>
          <w:color w:val="569CD6"/>
          <w:sz w:val="21"/>
          <w:szCs w:val="21"/>
          <w:lang w:val="pt-BR" w:eastAsia="pt-BR"/>
        </w:rPr>
        <w:t>class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B77183">
        <w:rPr>
          <w:rFonts w:ascii="Consolas" w:hAnsi="Consolas"/>
          <w:color w:val="4EC9B0"/>
          <w:sz w:val="21"/>
          <w:szCs w:val="21"/>
          <w:lang w:val="pt-BR" w:eastAsia="pt-BR"/>
        </w:rPr>
        <w:t>testeLogin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{</w:t>
      </w:r>
    </w:p>
    <w:p w14:paraId="04239DAE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6564E018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</w:t>
      </w:r>
      <w:proofErr w:type="spellStart"/>
      <w:r w:rsidRPr="00B77183">
        <w:rPr>
          <w:rFonts w:ascii="Consolas" w:hAnsi="Consolas"/>
          <w:color w:val="569CD6"/>
          <w:sz w:val="21"/>
          <w:szCs w:val="21"/>
          <w:lang w:val="pt-BR" w:eastAsia="pt-BR"/>
        </w:rPr>
        <w:t>private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B77183">
        <w:rPr>
          <w:rFonts w:ascii="Consolas" w:hAnsi="Consolas"/>
          <w:color w:val="4EC9B0"/>
          <w:sz w:val="21"/>
          <w:szCs w:val="21"/>
          <w:lang w:val="pt-BR" w:eastAsia="pt-BR"/>
        </w:rPr>
        <w:t>WebDriver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driver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; </w:t>
      </w:r>
    </w:p>
    <w:p w14:paraId="69F5E849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</w:t>
      </w:r>
    </w:p>
    <w:p w14:paraId="19DD241F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    @</w:t>
      </w:r>
      <w:r w:rsidRPr="00B77183">
        <w:rPr>
          <w:rFonts w:ascii="Consolas" w:hAnsi="Consolas"/>
          <w:color w:val="4EC9B0"/>
          <w:sz w:val="21"/>
          <w:szCs w:val="21"/>
          <w:lang w:val="pt-BR" w:eastAsia="pt-BR"/>
        </w:rPr>
        <w:t>Before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</w:p>
    <w:p w14:paraId="53BF6671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</w:t>
      </w:r>
      <w:proofErr w:type="spellStart"/>
      <w:r w:rsidRPr="00B77183">
        <w:rPr>
          <w:rFonts w:ascii="Consolas" w:hAnsi="Consolas"/>
          <w:color w:val="569CD6"/>
          <w:sz w:val="21"/>
          <w:szCs w:val="21"/>
          <w:lang w:val="pt-BR" w:eastAsia="pt-BR"/>
        </w:rPr>
        <w:t>public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B77183">
        <w:rPr>
          <w:rFonts w:ascii="Consolas" w:hAnsi="Consolas"/>
          <w:color w:val="4EC9B0"/>
          <w:sz w:val="21"/>
          <w:szCs w:val="21"/>
          <w:lang w:val="pt-BR" w:eastAsia="pt-BR"/>
        </w:rPr>
        <w:t>void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gramStart"/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Setup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) {</w:t>
      </w:r>
    </w:p>
    <w:p w14:paraId="70C9EB31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</w:p>
    <w:p w14:paraId="0D50B775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System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setProperty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proofErr w:type="gramStart"/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webdriver.chrome</w:t>
      </w:r>
      <w:proofErr w:type="gramEnd"/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.driver</w:t>
      </w:r>
      <w:proofErr w:type="spellEnd"/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, </w:t>
      </w:r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"C:</w:t>
      </w:r>
      <w:r w:rsidRPr="00B77183">
        <w:rPr>
          <w:rFonts w:ascii="Consolas" w:hAnsi="Consolas"/>
          <w:color w:val="D7BA7D"/>
          <w:sz w:val="21"/>
          <w:szCs w:val="21"/>
          <w:lang w:val="pt-BR" w:eastAsia="pt-BR"/>
        </w:rPr>
        <w:t>\\</w:t>
      </w:r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Progam Files</w:t>
      </w:r>
      <w:r w:rsidRPr="00B77183">
        <w:rPr>
          <w:rFonts w:ascii="Consolas" w:hAnsi="Consolas"/>
          <w:color w:val="D7BA7D"/>
          <w:sz w:val="21"/>
          <w:szCs w:val="21"/>
          <w:lang w:val="pt-BR" w:eastAsia="pt-BR"/>
        </w:rPr>
        <w:t>\\</w:t>
      </w:r>
      <w:proofErr w:type="spellStart"/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chromedriver</w:t>
      </w:r>
      <w:proofErr w:type="spellEnd"/>
      <w:r w:rsidRPr="00B77183">
        <w:rPr>
          <w:rFonts w:ascii="Consolas" w:hAnsi="Consolas"/>
          <w:color w:val="D7BA7D"/>
          <w:sz w:val="21"/>
          <w:szCs w:val="21"/>
          <w:lang w:val="pt-BR" w:eastAsia="pt-BR"/>
        </w:rPr>
        <w:t>\\</w:t>
      </w:r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chromedriver98.exe"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);</w:t>
      </w:r>
    </w:p>
    <w:p w14:paraId="6C9AB255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driver = </w:t>
      </w:r>
      <w:r w:rsidRPr="00B77183">
        <w:rPr>
          <w:rFonts w:ascii="Consolas" w:hAnsi="Consolas"/>
          <w:color w:val="C586C0"/>
          <w:sz w:val="21"/>
          <w:szCs w:val="21"/>
          <w:lang w:val="pt-BR" w:eastAsia="pt-BR"/>
        </w:rPr>
        <w:t>new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ChromeDriver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);</w:t>
      </w:r>
    </w:p>
    <w:p w14:paraId="05B854E1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proofErr w:type="gram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driver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manage</w:t>
      </w:r>
      <w:proofErr w:type="spellEnd"/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().</w:t>
      </w:r>
      <w:proofErr w:type="spellStart"/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window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().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maximize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();</w:t>
      </w:r>
    </w:p>
    <w:p w14:paraId="0B9CE1BB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driver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get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"http://localhost:4200/login"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);</w:t>
      </w:r>
    </w:p>
    <w:p w14:paraId="1C8C79EF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</w:p>
    <w:p w14:paraId="542E85BD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    }</w:t>
      </w:r>
    </w:p>
    <w:p w14:paraId="17CD7B2E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</w:t>
      </w:r>
    </w:p>
    <w:p w14:paraId="40FB4D2E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lastRenderedPageBreak/>
        <w:t>    @</w:t>
      </w:r>
      <w:r w:rsidRPr="00B77183">
        <w:rPr>
          <w:rFonts w:ascii="Consolas" w:hAnsi="Consolas"/>
          <w:color w:val="4EC9B0"/>
          <w:sz w:val="21"/>
          <w:szCs w:val="21"/>
          <w:lang w:val="pt-BR" w:eastAsia="pt-BR"/>
        </w:rPr>
        <w:t>Test</w:t>
      </w:r>
    </w:p>
    <w:p w14:paraId="03CCC3C4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</w:t>
      </w:r>
      <w:proofErr w:type="spellStart"/>
      <w:r w:rsidRPr="00B77183">
        <w:rPr>
          <w:rFonts w:ascii="Consolas" w:hAnsi="Consolas"/>
          <w:color w:val="569CD6"/>
          <w:sz w:val="21"/>
          <w:szCs w:val="21"/>
          <w:lang w:val="pt-BR" w:eastAsia="pt-BR"/>
        </w:rPr>
        <w:t>public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B77183">
        <w:rPr>
          <w:rFonts w:ascii="Consolas" w:hAnsi="Consolas"/>
          <w:color w:val="4EC9B0"/>
          <w:sz w:val="21"/>
          <w:szCs w:val="21"/>
          <w:lang w:val="pt-BR" w:eastAsia="pt-BR"/>
        </w:rPr>
        <w:t>void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TestarLogin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) {</w:t>
      </w:r>
    </w:p>
    <w:p w14:paraId="617EF8D0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proofErr w:type="gram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driver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manage</w:t>
      </w:r>
      <w:proofErr w:type="spellEnd"/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().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timeouts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().</w:t>
      </w:r>
      <w:proofErr w:type="spellStart"/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implicitlyWait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B77183">
        <w:rPr>
          <w:rFonts w:ascii="Consolas" w:hAnsi="Consolas"/>
          <w:color w:val="B5CEA8"/>
          <w:sz w:val="21"/>
          <w:szCs w:val="21"/>
          <w:lang w:val="pt-BR" w:eastAsia="pt-BR"/>
        </w:rPr>
        <w:t>3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,</w:t>
      </w:r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TimeUnit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SECONDS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);</w:t>
      </w:r>
    </w:p>
    <w:p w14:paraId="5F1C2FC2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</w:p>
    <w:p w14:paraId="57610A67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r w:rsidRPr="00B77183">
        <w:rPr>
          <w:rFonts w:ascii="Consolas" w:hAnsi="Consolas"/>
          <w:color w:val="4EC9B0"/>
          <w:sz w:val="21"/>
          <w:szCs w:val="21"/>
          <w:lang w:val="pt-BR" w:eastAsia="pt-BR"/>
        </w:rPr>
        <w:t>WebElement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inputEmail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= </w:t>
      </w:r>
      <w:proofErr w:type="spellStart"/>
      <w:proofErr w:type="gram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driver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findElement</w:t>
      </w:r>
      <w:proofErr w:type="spellEnd"/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By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id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email</w:t>
      </w:r>
      <w:proofErr w:type="spellEnd"/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));</w:t>
      </w:r>
    </w:p>
    <w:p w14:paraId="40D904F5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r w:rsidRPr="00B77183">
        <w:rPr>
          <w:rFonts w:ascii="Consolas" w:hAnsi="Consolas"/>
          <w:color w:val="4EC9B0"/>
          <w:sz w:val="21"/>
          <w:szCs w:val="21"/>
          <w:lang w:val="pt-BR" w:eastAsia="pt-BR"/>
        </w:rPr>
        <w:t>WebElement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inputSenha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= </w:t>
      </w:r>
      <w:proofErr w:type="spellStart"/>
      <w:proofErr w:type="gram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driver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findElement</w:t>
      </w:r>
      <w:proofErr w:type="spellEnd"/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By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id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"senha"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));</w:t>
      </w:r>
    </w:p>
    <w:p w14:paraId="60A0084A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r w:rsidRPr="00B77183">
        <w:rPr>
          <w:rFonts w:ascii="Consolas" w:hAnsi="Consolas"/>
          <w:color w:val="4EC9B0"/>
          <w:sz w:val="21"/>
          <w:szCs w:val="21"/>
          <w:lang w:val="pt-BR" w:eastAsia="pt-BR"/>
        </w:rPr>
        <w:t>WebElement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botaoLogin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= </w:t>
      </w:r>
      <w:proofErr w:type="spellStart"/>
      <w:proofErr w:type="gram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driver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findElement</w:t>
      </w:r>
      <w:proofErr w:type="spellEnd"/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By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id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botao</w:t>
      </w:r>
      <w:proofErr w:type="spellEnd"/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-enviar"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));</w:t>
      </w:r>
    </w:p>
    <w:p w14:paraId="766ADE30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</w:p>
    <w:p w14:paraId="7CDAD96F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proofErr w:type="gramStart"/>
      <w:r w:rsidRPr="00B77183">
        <w:rPr>
          <w:rFonts w:ascii="Consolas" w:hAnsi="Consolas"/>
          <w:color w:val="4EC9B0"/>
          <w:sz w:val="21"/>
          <w:szCs w:val="21"/>
          <w:lang w:val="pt-BR" w:eastAsia="pt-BR"/>
        </w:rPr>
        <w:t>String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[</w:t>
      </w:r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] </w:t>
      </w:r>
      <w:proofErr w:type="spell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listaSenhas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= {</w:t>
      </w:r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"senha1"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, </w:t>
      </w:r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"senha2"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, </w:t>
      </w:r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"senha3"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, </w:t>
      </w:r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"123"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};</w:t>
      </w:r>
    </w:p>
    <w:p w14:paraId="72D47D38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</w:p>
    <w:p w14:paraId="5CD4BDF6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r w:rsidRPr="00B77183">
        <w:rPr>
          <w:rFonts w:ascii="Consolas" w:hAnsi="Consolas"/>
          <w:color w:val="C586C0"/>
          <w:sz w:val="21"/>
          <w:szCs w:val="21"/>
          <w:lang w:val="pt-BR" w:eastAsia="pt-BR"/>
        </w:rPr>
        <w:t>for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(</w:t>
      </w:r>
      <w:proofErr w:type="spellStart"/>
      <w:r w:rsidRPr="00B77183">
        <w:rPr>
          <w:rFonts w:ascii="Consolas" w:hAnsi="Consolas"/>
          <w:color w:val="4EC9B0"/>
          <w:sz w:val="21"/>
          <w:szCs w:val="21"/>
          <w:lang w:val="pt-BR" w:eastAsia="pt-BR"/>
        </w:rPr>
        <w:t>int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tentativas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= </w:t>
      </w:r>
      <w:r w:rsidRPr="00B77183">
        <w:rPr>
          <w:rFonts w:ascii="Consolas" w:hAnsi="Consolas"/>
          <w:color w:val="B5CEA8"/>
          <w:sz w:val="21"/>
          <w:szCs w:val="21"/>
          <w:lang w:val="pt-BR" w:eastAsia="pt-BR"/>
        </w:rPr>
        <w:t>0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; tentativas &lt;</w:t>
      </w:r>
      <w:proofErr w:type="spell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listaSenhas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length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; tentativas++) {</w:t>
      </w:r>
    </w:p>
    <w:p w14:paraId="68886081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</w:t>
      </w:r>
      <w:proofErr w:type="spellStart"/>
      <w:r w:rsidRPr="00B77183">
        <w:rPr>
          <w:rFonts w:ascii="Consolas" w:hAnsi="Consolas"/>
          <w:color w:val="C586C0"/>
          <w:sz w:val="21"/>
          <w:szCs w:val="21"/>
          <w:lang w:val="pt-BR" w:eastAsia="pt-BR"/>
        </w:rPr>
        <w:t>try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{</w:t>
      </w:r>
      <w:proofErr w:type="spell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inputEmail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clear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();</w:t>
      </w:r>
    </w:p>
    <w:p w14:paraId="52EB2268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</w:t>
      </w:r>
      <w:proofErr w:type="spell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inputSenha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clear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();</w:t>
      </w:r>
    </w:p>
    <w:p w14:paraId="2193DF0D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</w:t>
      </w:r>
      <w:proofErr w:type="spell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inputEmail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sendKeys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B77183">
        <w:rPr>
          <w:rFonts w:ascii="Consolas" w:hAnsi="Consolas"/>
          <w:color w:val="CE9178"/>
          <w:sz w:val="21"/>
          <w:szCs w:val="21"/>
          <w:lang w:val="pt-BR" w:eastAsia="pt-BR"/>
        </w:rPr>
        <w:t>"tiago@email.com"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);</w:t>
      </w:r>
    </w:p>
    <w:p w14:paraId="40E0C572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</w:t>
      </w:r>
      <w:proofErr w:type="spell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inputSenha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sendKeys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spellStart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listaSenhas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[tentativas]);</w:t>
      </w:r>
    </w:p>
    <w:p w14:paraId="0A038A72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</w:t>
      </w:r>
      <w:proofErr w:type="spell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botaoLogin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click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();</w:t>
      </w:r>
    </w:p>
    <w:p w14:paraId="44E2FDB2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</w:t>
      </w:r>
      <w:proofErr w:type="spell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Thread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sleep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B77183">
        <w:rPr>
          <w:rFonts w:ascii="Consolas" w:hAnsi="Consolas"/>
          <w:color w:val="B5CEA8"/>
          <w:sz w:val="21"/>
          <w:szCs w:val="21"/>
          <w:lang w:val="pt-BR" w:eastAsia="pt-BR"/>
        </w:rPr>
        <w:t>3000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);</w:t>
      </w:r>
    </w:p>
    <w:p w14:paraId="532B7E0A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    </w:t>
      </w:r>
    </w:p>
    <w:p w14:paraId="468F2072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</w:t>
      </w:r>
      <w:proofErr w:type="gramStart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}</w:t>
      </w:r>
      <w:r w:rsidRPr="00B77183">
        <w:rPr>
          <w:rFonts w:ascii="Consolas" w:hAnsi="Consolas"/>
          <w:color w:val="C586C0"/>
          <w:sz w:val="21"/>
          <w:szCs w:val="21"/>
          <w:lang w:val="pt-BR" w:eastAsia="pt-BR"/>
        </w:rPr>
        <w:t>catch</w:t>
      </w:r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(</w:t>
      </w:r>
      <w:proofErr w:type="spellStart"/>
      <w:r w:rsidRPr="00B77183">
        <w:rPr>
          <w:rFonts w:ascii="Consolas" w:hAnsi="Consolas"/>
          <w:color w:val="4EC9B0"/>
          <w:sz w:val="21"/>
          <w:szCs w:val="21"/>
          <w:lang w:val="pt-BR" w:eastAsia="pt-BR"/>
        </w:rPr>
        <w:t>InterruptedException</w:t>
      </w:r>
      <w:proofErr w:type="spell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e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) {</w:t>
      </w:r>
    </w:p>
    <w:p w14:paraId="7BDC94F2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    </w:t>
      </w:r>
      <w:proofErr w:type="spellStart"/>
      <w:proofErr w:type="gramStart"/>
      <w:r w:rsidRPr="00B77183">
        <w:rPr>
          <w:rFonts w:ascii="Consolas" w:hAnsi="Consolas"/>
          <w:color w:val="9CDCFE"/>
          <w:sz w:val="21"/>
          <w:szCs w:val="21"/>
          <w:lang w:val="pt-BR" w:eastAsia="pt-BR"/>
        </w:rPr>
        <w:t>e</w:t>
      </w: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B77183">
        <w:rPr>
          <w:rFonts w:ascii="Consolas" w:hAnsi="Consolas"/>
          <w:color w:val="DCDCAA"/>
          <w:sz w:val="21"/>
          <w:szCs w:val="21"/>
          <w:lang w:val="pt-BR" w:eastAsia="pt-BR"/>
        </w:rPr>
        <w:t>printStackTrace</w:t>
      </w:r>
      <w:proofErr w:type="spellEnd"/>
      <w:proofErr w:type="gramEnd"/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();</w:t>
      </w:r>
    </w:p>
    <w:p w14:paraId="584AF875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            }</w:t>
      </w:r>
    </w:p>
    <w:p w14:paraId="4F2A73C0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        }</w:t>
      </w:r>
    </w:p>
    <w:p w14:paraId="2AA75F06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    }</w:t>
      </w:r>
    </w:p>
    <w:p w14:paraId="71F52D96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65E2CD79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</w:t>
      </w:r>
    </w:p>
    <w:p w14:paraId="48F19012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</w:t>
      </w:r>
    </w:p>
    <w:p w14:paraId="7630D8B4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</w:t>
      </w:r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//#2</w:t>
      </w:r>
    </w:p>
    <w:p w14:paraId="4AF66D3F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</w:t>
      </w:r>
    </w:p>
    <w:p w14:paraId="6AC9ED77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</w:t>
      </w:r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//</w:t>
      </w:r>
      <w:proofErr w:type="spellStart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inputEmail.clear</w:t>
      </w:r>
      <w:proofErr w:type="spellEnd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();</w:t>
      </w:r>
    </w:p>
    <w:p w14:paraId="5FA7D76E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</w:t>
      </w:r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//</w:t>
      </w:r>
      <w:proofErr w:type="spellStart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inputSenha.clear</w:t>
      </w:r>
      <w:proofErr w:type="spellEnd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();</w:t>
      </w:r>
    </w:p>
    <w:p w14:paraId="450071B3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</w:t>
      </w:r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//</w:t>
      </w:r>
      <w:proofErr w:type="spellStart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inputEmail.sendKeys</w:t>
      </w:r>
      <w:proofErr w:type="spellEnd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("tiago@email.com");</w:t>
      </w:r>
    </w:p>
    <w:p w14:paraId="3D16B898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</w:t>
      </w:r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//</w:t>
      </w:r>
      <w:proofErr w:type="spellStart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inputSenha.sendKeys</w:t>
      </w:r>
      <w:proofErr w:type="spellEnd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(</w:t>
      </w:r>
      <w:proofErr w:type="spellStart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listaSenhas</w:t>
      </w:r>
      <w:proofErr w:type="spellEnd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[tentativas]);</w:t>
      </w:r>
    </w:p>
    <w:p w14:paraId="2BB46D85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</w:t>
      </w:r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//</w:t>
      </w:r>
      <w:proofErr w:type="spellStart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botaoLogin.click</w:t>
      </w:r>
      <w:proofErr w:type="spellEnd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();</w:t>
      </w:r>
    </w:p>
    <w:p w14:paraId="43DA5A0A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</w:t>
      </w:r>
    </w:p>
    <w:p w14:paraId="2ABCF97E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</w:t>
      </w:r>
    </w:p>
    <w:p w14:paraId="2EBC11AB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</w:t>
      </w:r>
    </w:p>
    <w:p w14:paraId="7FFE9E1D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//#1</w:t>
      </w:r>
    </w:p>
    <w:p w14:paraId="6604CC4C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         </w:t>
      </w:r>
    </w:p>
    <w:p w14:paraId="611E72EC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//</w:t>
      </w:r>
      <w:proofErr w:type="spellStart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inputEmail.sendKeys</w:t>
      </w:r>
      <w:proofErr w:type="spellEnd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("tiago@email.com");</w:t>
      </w:r>
    </w:p>
    <w:p w14:paraId="682BB67A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//</w:t>
      </w:r>
      <w:proofErr w:type="spellStart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inputSenha.sendKeys</w:t>
      </w:r>
      <w:proofErr w:type="spellEnd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("123");</w:t>
      </w:r>
    </w:p>
    <w:p w14:paraId="700451FD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//</w:t>
      </w:r>
      <w:proofErr w:type="spellStart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botaoLogin.click</w:t>
      </w:r>
      <w:proofErr w:type="spellEnd"/>
      <w:r w:rsidRPr="00B77183">
        <w:rPr>
          <w:rFonts w:ascii="Consolas" w:hAnsi="Consolas"/>
          <w:color w:val="6A9955"/>
          <w:sz w:val="21"/>
          <w:szCs w:val="21"/>
          <w:lang w:val="pt-BR" w:eastAsia="pt-BR"/>
        </w:rPr>
        <w:t>();</w:t>
      </w:r>
    </w:p>
    <w:p w14:paraId="70CA57C9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</w:p>
    <w:p w14:paraId="1D96A40C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372014BC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    }</w:t>
      </w:r>
    </w:p>
    <w:p w14:paraId="64C848DC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B77183">
        <w:rPr>
          <w:rFonts w:ascii="Consolas" w:hAnsi="Consolas"/>
          <w:color w:val="D4D4D4"/>
          <w:sz w:val="21"/>
          <w:szCs w:val="21"/>
          <w:lang w:val="pt-BR" w:eastAsia="pt-BR"/>
        </w:rPr>
        <w:t>}</w:t>
      </w:r>
    </w:p>
    <w:p w14:paraId="72A01495" w14:textId="77777777" w:rsidR="00B77183" w:rsidRPr="00B77183" w:rsidRDefault="00B77183" w:rsidP="00B7718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44C15991" w14:textId="77777777" w:rsidR="00B77183" w:rsidRDefault="00B77183" w:rsidP="005D3241">
      <w:pPr>
        <w:rPr>
          <w:lang w:val="pt-BR"/>
        </w:rPr>
      </w:pPr>
    </w:p>
    <w:sectPr w:rsidR="00B77183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B93ED" w14:textId="77777777" w:rsidR="00DC0744" w:rsidRDefault="00DC0744">
      <w:pPr>
        <w:spacing w:line="240" w:lineRule="auto"/>
      </w:pPr>
      <w:r>
        <w:separator/>
      </w:r>
    </w:p>
  </w:endnote>
  <w:endnote w:type="continuationSeparator" w:id="0">
    <w:p w14:paraId="4FBAC1B7" w14:textId="77777777" w:rsidR="00DC0744" w:rsidRDefault="00DC0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C6FAC" w14:textId="77777777" w:rsidR="005E5A15" w:rsidRDefault="005E5A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340CC" w14:textId="77777777" w:rsidR="005E5A15" w:rsidRDefault="005E5A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D034F" w14:textId="77777777" w:rsidR="00DC0744" w:rsidRDefault="00DC0744">
      <w:pPr>
        <w:spacing w:line="240" w:lineRule="auto"/>
      </w:pPr>
      <w:r>
        <w:separator/>
      </w:r>
    </w:p>
  </w:footnote>
  <w:footnote w:type="continuationSeparator" w:id="0">
    <w:p w14:paraId="3A067B1A" w14:textId="77777777" w:rsidR="00DC0744" w:rsidRDefault="00DC07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2BA5" w14:textId="77777777" w:rsidR="005E5A15" w:rsidRDefault="005E5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C0CF" w14:textId="77777777" w:rsidR="005E5A15" w:rsidRDefault="005E5A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D7718E"/>
    <w:multiLevelType w:val="hybridMultilevel"/>
    <w:tmpl w:val="65922D58"/>
    <w:lvl w:ilvl="0" w:tplc="F176FF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8B6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9A3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66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66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6E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82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88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C4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0D00D7"/>
    <w:multiLevelType w:val="hybridMultilevel"/>
    <w:tmpl w:val="E8B4DC00"/>
    <w:lvl w:ilvl="0" w:tplc="18CC9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13698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99EA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5B83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CC2F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8AE1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2EC3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C3295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E2D4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4778C1"/>
    <w:multiLevelType w:val="hybridMultilevel"/>
    <w:tmpl w:val="9B6C1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57CBE"/>
    <w:multiLevelType w:val="hybridMultilevel"/>
    <w:tmpl w:val="A9964F7E"/>
    <w:lvl w:ilvl="0" w:tplc="9808047E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CD92F4AE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404879FC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4E1A9E8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8B98D4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7F80E16C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98B01590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8092EF56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733E997C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8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343612"/>
    <w:multiLevelType w:val="hybridMultilevel"/>
    <w:tmpl w:val="1D7A2104"/>
    <w:lvl w:ilvl="0" w:tplc="7CBA8F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14031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4EFB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7626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93A89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984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865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BE7B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4AAC8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1" w15:restartNumberingAfterBreak="0">
    <w:nsid w:val="4A5B57ED"/>
    <w:multiLevelType w:val="hybridMultilevel"/>
    <w:tmpl w:val="DD302DAC"/>
    <w:lvl w:ilvl="0" w:tplc="4740CE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D58FD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A8259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2F08C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293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B45D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6AC3FA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A2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AAE18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78F506F"/>
    <w:multiLevelType w:val="hybridMultilevel"/>
    <w:tmpl w:val="E4C04308"/>
    <w:lvl w:ilvl="0" w:tplc="B37C51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5E74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3CDD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B468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0AD2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C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2E2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74CB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82D4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484C5A"/>
    <w:multiLevelType w:val="hybridMultilevel"/>
    <w:tmpl w:val="B2AAD6F0"/>
    <w:lvl w:ilvl="0" w:tplc="F2822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40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545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D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0D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701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02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A8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A41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70E9C"/>
    <w:multiLevelType w:val="hybridMultilevel"/>
    <w:tmpl w:val="74D6ADBA"/>
    <w:lvl w:ilvl="0" w:tplc="C4A4541A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64C8D64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9EBAD132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546D29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DF0A3A44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95847C40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37FC1802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549C7EBC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680AC650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5" w15:restartNumberingAfterBreak="0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205A90"/>
    <w:multiLevelType w:val="hybridMultilevel"/>
    <w:tmpl w:val="0C66034A"/>
    <w:lvl w:ilvl="0" w:tplc="B1CA1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2E8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F67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65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F84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3C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E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68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62C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444A37"/>
    <w:multiLevelType w:val="hybridMultilevel"/>
    <w:tmpl w:val="C65E9804"/>
    <w:lvl w:ilvl="0" w:tplc="7494D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1F6A7F"/>
    <w:multiLevelType w:val="hybridMultilevel"/>
    <w:tmpl w:val="B3FC36BA"/>
    <w:lvl w:ilvl="0" w:tplc="59FA2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366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DC6F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F44A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E838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03AE0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ACD3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660B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24E8F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4300E"/>
    <w:multiLevelType w:val="hybridMultilevel"/>
    <w:tmpl w:val="8C62209E"/>
    <w:lvl w:ilvl="0" w:tplc="3620E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E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587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A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AA5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87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85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09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FAD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9AF73D7"/>
    <w:multiLevelType w:val="hybridMultilevel"/>
    <w:tmpl w:val="949230C8"/>
    <w:lvl w:ilvl="0" w:tplc="CEB6C3D4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22ACA798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DC50868E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84EA9D9A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90C690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C45A4908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1576942C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346692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9298498E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5" w15:restartNumberingAfterBreak="0">
    <w:nsid w:val="7B3D20E2"/>
    <w:multiLevelType w:val="hybridMultilevel"/>
    <w:tmpl w:val="8D5C81AC"/>
    <w:lvl w:ilvl="0" w:tplc="4A448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88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B63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47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025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626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0B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4A4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76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11008"/>
    <w:multiLevelType w:val="hybridMultilevel"/>
    <w:tmpl w:val="5BDC74B4"/>
    <w:lvl w:ilvl="0" w:tplc="927286EE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E578DE62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1A4677E0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2E607FAA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E4E2C36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883861FE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B3647B66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7DAEDA28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D4BA7E2C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3"/>
  </w:num>
  <w:num w:numId="7">
    <w:abstractNumId w:val="23"/>
  </w:num>
  <w:num w:numId="8">
    <w:abstractNumId w:val="18"/>
  </w:num>
  <w:num w:numId="9">
    <w:abstractNumId w:val="2"/>
  </w:num>
  <w:num w:numId="10">
    <w:abstractNumId w:val="8"/>
  </w:num>
  <w:num w:numId="11">
    <w:abstractNumId w:val="22"/>
  </w:num>
  <w:num w:numId="12">
    <w:abstractNumId w:val="10"/>
  </w:num>
  <w:num w:numId="13">
    <w:abstractNumId w:val="5"/>
  </w:num>
  <w:num w:numId="14">
    <w:abstractNumId w:val="9"/>
  </w:num>
  <w:num w:numId="15">
    <w:abstractNumId w:val="19"/>
  </w:num>
  <w:num w:numId="16">
    <w:abstractNumId w:val="25"/>
  </w:num>
  <w:num w:numId="17">
    <w:abstractNumId w:val="1"/>
  </w:num>
  <w:num w:numId="18">
    <w:abstractNumId w:val="21"/>
  </w:num>
  <w:num w:numId="19">
    <w:abstractNumId w:val="17"/>
  </w:num>
  <w:num w:numId="20">
    <w:abstractNumId w:val="12"/>
  </w:num>
  <w:num w:numId="21">
    <w:abstractNumId w:val="26"/>
  </w:num>
  <w:num w:numId="22">
    <w:abstractNumId w:val="13"/>
  </w:num>
  <w:num w:numId="23">
    <w:abstractNumId w:val="14"/>
  </w:num>
  <w:num w:numId="24">
    <w:abstractNumId w:val="7"/>
  </w:num>
  <w:num w:numId="25">
    <w:abstractNumId w:val="24"/>
  </w:num>
  <w:num w:numId="26">
    <w:abstractNumId w:val="20"/>
  </w:num>
  <w:num w:numId="27">
    <w:abstractNumId w:val="11"/>
  </w:num>
  <w:num w:numId="28">
    <w:abstractNumId w:val="15"/>
  </w:num>
  <w:num w:numId="29">
    <w:abstractNumId w:val="16"/>
  </w:num>
  <w:num w:numId="30">
    <w:abstractNumId w:val="0"/>
  </w:num>
  <w:num w:numId="31">
    <w:abstractNumId w:val="0"/>
  </w:num>
  <w:num w:numId="32">
    <w:abstractNumId w:val="6"/>
  </w:num>
  <w:num w:numId="33">
    <w:abstractNumId w:val="0"/>
  </w:num>
  <w:num w:numId="34">
    <w:abstractNumId w:val="0"/>
  </w:num>
  <w:num w:numId="35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D4"/>
    <w:rsid w:val="000B0166"/>
    <w:rsid w:val="001471D4"/>
    <w:rsid w:val="00172733"/>
    <w:rsid w:val="003B048E"/>
    <w:rsid w:val="00407F2C"/>
    <w:rsid w:val="004A5750"/>
    <w:rsid w:val="005D3241"/>
    <w:rsid w:val="005D4E18"/>
    <w:rsid w:val="005E5A15"/>
    <w:rsid w:val="00656008"/>
    <w:rsid w:val="00662221"/>
    <w:rsid w:val="007A72F3"/>
    <w:rsid w:val="008038AE"/>
    <w:rsid w:val="008B123E"/>
    <w:rsid w:val="0094525C"/>
    <w:rsid w:val="00A915B6"/>
    <w:rsid w:val="00AA655B"/>
    <w:rsid w:val="00AD2759"/>
    <w:rsid w:val="00B343FF"/>
    <w:rsid w:val="00B77183"/>
    <w:rsid w:val="00BC3081"/>
    <w:rsid w:val="00CE6062"/>
    <w:rsid w:val="00D3230F"/>
    <w:rsid w:val="00DC0744"/>
    <w:rsid w:val="00E80E8C"/>
    <w:rsid w:val="00E84F17"/>
    <w:rsid w:val="00EF09D7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AAA173"/>
  <w15:chartTrackingRefBased/>
  <w15:docId w15:val="{E131DA44-5BF1-49C2-AD94-64D22BF6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paragraph" w:styleId="PargrafodaLista">
    <w:name w:val="List Paragraph"/>
    <w:basedOn w:val="Normal"/>
    <w:uiPriority w:val="34"/>
    <w:qFormat/>
    <w:rsid w:val="003B048E"/>
    <w:pPr>
      <w:ind w:left="720"/>
      <w:contextualSpacing/>
    </w:pPr>
  </w:style>
  <w:style w:type="table" w:styleId="Tabelacomgrade">
    <w:name w:val="Table Grid"/>
    <w:basedOn w:val="Tabelanormal"/>
    <w:uiPriority w:val="39"/>
    <w:rsid w:val="00FB2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DCFED-C617-42DC-907D-40EFC3089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18</TotalTime>
  <Pages>8</Pages>
  <Words>1100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Tech Tur</Company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Tiago da Silva Lacerda</cp:lastModifiedBy>
  <cp:revision>3</cp:revision>
  <cp:lastPrinted>2004-07-30T18:38:00Z</cp:lastPrinted>
  <dcterms:created xsi:type="dcterms:W3CDTF">2022-02-27T11:44:00Z</dcterms:created>
  <dcterms:modified xsi:type="dcterms:W3CDTF">2022-02-27T12:02:00Z</dcterms:modified>
</cp:coreProperties>
</file>